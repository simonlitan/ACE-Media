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8"/>
        <w:gridCol w:w="1798"/>
        <w:gridCol w:w="4488"/>
      </w:tblGrid>
      <w:tr w:rsidRPr="00B13663" w:rsidR="009D29F0" w:rsidTr="00B7164E" w14:paraId="16F61EB7" w14:textId="77777777">
        <w:trPr>
          <w:gridAfter w:val="1"/>
          <w:wAfter w:w="4488" w:type="dxa"/>
          <w:trHeight w:val="1599"/>
        </w:trPr>
        <w:tc>
          <w:tcPr>
            <w:tcW w:w="3918" w:type="dxa"/>
            <w:vAlign w:val="center"/>
          </w:tcPr>
          <w:p w:rsidRPr="00B13663" w:rsidR="0023400D" w:rsidP="0023400D" w:rsidRDefault="007C48F9" w14:paraId="3A17C8C3" w14:textId="72A33181">
            <w:pPr>
              <w:contextualSpacing/>
              <w:rPr>
                <w:rFonts w:ascii="Maiandra GD" w:hAnsi="Maiandra GD"/>
                <w:b/>
                <w:color w:val="0070C0"/>
                <w:sz w:val="48"/>
                <w:szCs w:val="48"/>
              </w:rPr>
            </w:pPr>
            <w:r w:rsidRPr="00B13663">
              <w:rPr>
                <w:rFonts w:ascii="Maiandra GD" w:hAnsi="Maiandra GD"/>
                <w:b/>
              </w:rPr>
              <w:t>Sales Invoice</w:t>
            </w:r>
          </w:p>
          <w:p w:rsidRPr="00B13663" w:rsidR="0023400D" w:rsidP="0023400D" w:rsidRDefault="005D7158" w14:paraId="3D7DA819" w14:textId="77777777">
            <w:pPr>
              <w:rPr>
                <w:rFonts w:ascii="Maiandra GD" w:hAnsi="Maiandra GD" w:cs="Segoe UI"/>
                <w:sz w:val="20"/>
                <w:szCs w:val="20"/>
              </w:rPr>
            </w:pPr>
            <w:sdt>
              <w:sdtPr>
                <w:rPr>
                  <w:rStyle w:val="Strong"/>
                  <w:rFonts w:ascii="Maiandra GD" w:hAnsi="Maiandra GD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cs="Segoe UI"/>
                  <w:sz w:val="20"/>
                  <w:szCs w:val="20"/>
                </w:rPr>
              </w:sdtEndPr>
              <w:sdtContent>
                <w:r w:rsidRPr="00B13663" w:rsidR="0023400D">
                  <w:rPr>
                    <w:rFonts w:ascii="Maiandra GD" w:hAnsi="Maiandra GD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Pr="00B13663" w:rsidR="009D29F0" w:rsidP="0023400D" w:rsidRDefault="009D29F0" w14:paraId="18A696F5" w14:textId="77777777">
            <w:pPr>
              <w:contextualSpacing/>
              <w:rPr>
                <w:rFonts w:ascii="Maiandra GD" w:hAnsi="Maiandra GD"/>
              </w:rPr>
            </w:pPr>
          </w:p>
        </w:tc>
        <w:tc>
          <w:tcPr>
            <w:tcW w:w="1798" w:type="dxa"/>
          </w:tcPr>
          <w:p w:rsidRPr="00B13663" w:rsidR="009D29F0" w:rsidP="0023400D" w:rsidRDefault="005D7158" w14:paraId="49FA009B" w14:textId="77777777">
            <w:pPr>
              <w:jc w:val="right"/>
              <w:rPr>
                <w:rFonts w:ascii="Maiandra GD" w:hAnsi="Maiandra GD"/>
              </w:rPr>
            </w:pPr>
            <w:sdt>
              <w:sdtPr>
                <w:rPr>
                  <w:rFonts w:ascii="Maiandra GD" w:hAnsi="Maiandra GD"/>
                </w:rPr>
                <w:alias w:val="#Nav: /Header/CompanyPicture"/>
                <w:tag w:val="#Nav: Posted_Sales_Invoice/52178525"/>
                <w:id w:val="795027538"/>
                <w:dataBinding w:prefixMappings="xmlns:ns0='urn:microsoft-dynamics-nav/reports/Posted_Sales_Invoice/52178525/'" w:xpath="/ns0:NavWordReportXmlPart[1]/ns0:Header[1]/ns0:CompanyPicture[1]" w:storeItemID="{FEE54C1A-25ED-40C3-BDD6-CDB8A388DF48}"/>
                <w:picture/>
              </w:sdtPr>
              <w:sdtEndPr/>
              <w:sdtContent>
                <w:r w:rsidRPr="00B13663" w:rsidR="00731217">
                  <w:rPr>
                    <w:rFonts w:ascii="Maiandra GD" w:hAnsi="Maiandra GD"/>
                    <w:noProof/>
                  </w:rPr>
                  <w:drawing>
                    <wp:inline distT="0" distB="0" distL="0" distR="0" wp14:anchorId="176474E1" wp14:editId="26B623FC">
                      <wp:extent cx="1190625" cy="1079500"/>
                      <wp:effectExtent l="0" t="0" r="9525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1176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B13663" w:rsidR="0023400D" w:rsidTr="00B7164E" w14:paraId="16FA97B5" w14:textId="77777777">
        <w:trPr>
          <w:cantSplit/>
          <w:trHeight w:val="292"/>
        </w:trPr>
        <w:tc>
          <w:tcPr>
            <w:tcW w:w="3918" w:type="dxa"/>
          </w:tcPr>
          <w:p w:rsidRPr="00B13663" w:rsidR="00B7164E" w:rsidP="0023400D" w:rsidRDefault="00B7164E" w14:paraId="6AAC31C6" w14:textId="6BAE1514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</w:p>
          <w:p w:rsidRPr="00B13663" w:rsidR="00B7164E" w:rsidP="00B7164E" w:rsidRDefault="00B7164E" w14:paraId="66542A17" w14:textId="6B53175D">
            <w:pPr>
              <w:rPr>
                <w:rFonts w:ascii="Maiandra GD" w:hAnsi="Maiandra GD"/>
              </w:rPr>
            </w:pPr>
          </w:p>
          <w:p w:rsidRPr="00B13663" w:rsidR="0023400D" w:rsidP="00B7164E" w:rsidRDefault="00B7164E" w14:paraId="6DB448F6" w14:textId="38600113">
            <w:pPr>
              <w:tabs>
                <w:tab w:val="left" w:pos="1380"/>
              </w:tabs>
              <w:rPr>
                <w:rFonts w:ascii="Maiandra GD" w:hAnsi="Maiandra GD"/>
              </w:rPr>
            </w:pPr>
            <w:r w:rsidRPr="00B13663">
              <w:rPr>
                <w:rFonts w:ascii="Maiandra GD" w:hAnsi="Maiandra GD"/>
              </w:rPr>
              <w:tab/>
            </w:r>
          </w:p>
        </w:tc>
        <w:tc>
          <w:tcPr>
            <w:tcW w:w="1798" w:type="dxa"/>
          </w:tcPr>
          <w:p w:rsidRPr="00B13663" w:rsidR="0023400D" w:rsidP="002A37A1" w:rsidRDefault="0023400D" w14:paraId="6AFE562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  <w:vAlign w:val="center"/>
          </w:tcPr>
          <w:p w:rsidRPr="00C321B8" w:rsidR="00B13663" w:rsidP="00F53047" w:rsidRDefault="00B13663" w14:paraId="3BD0A2D5" w14:textId="0A3EEC3E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  <w:r w:rsidRPr="00C321B8">
              <w:rPr>
                <w:rFonts w:ascii="Maiandra GD" w:hAnsi="Maiandra GD"/>
                <w:b/>
                <w:sz w:val="20"/>
                <w:szCs w:val="20"/>
              </w:rPr>
              <w:t>National Water Harvesting &amp; Storage Authority</w:t>
            </w:r>
          </w:p>
          <w:p w:rsidRPr="00C321B8" w:rsidR="00B13663" w:rsidP="00F53047" w:rsidRDefault="00B13663" w14:paraId="352293A9" w14:textId="77777777">
            <w:pPr>
              <w:pStyle w:val="NoSpacing"/>
              <w:rPr>
                <w:rFonts w:ascii="Maiandra GD" w:hAnsi="Maiandra GD" w:cstheme="minorHAnsi"/>
                <w:b/>
                <w:sz w:val="20"/>
                <w:szCs w:val="20"/>
              </w:rPr>
            </w:pPr>
            <w:proofErr w:type="spellStart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>Dunga</w:t>
            </w:r>
            <w:proofErr w:type="spellEnd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 xml:space="preserve"> Road, Off </w:t>
            </w:r>
            <w:proofErr w:type="spellStart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>Baricho</w:t>
            </w:r>
            <w:proofErr w:type="spellEnd"/>
            <w:r w:rsidRPr="00C321B8">
              <w:rPr>
                <w:rFonts w:ascii="Maiandra GD" w:hAnsi="Maiandra GD" w:cstheme="minorHAnsi"/>
                <w:b/>
                <w:sz w:val="20"/>
                <w:szCs w:val="20"/>
                <w:shd w:val="clear" w:color="auto" w:fill="F8F9FF"/>
              </w:rPr>
              <w:t xml:space="preserve"> Road</w:t>
            </w:r>
            <w:r w:rsidRPr="00C321B8">
              <w:rPr>
                <w:rFonts w:ascii="Maiandra GD" w:hAnsi="Maiandra GD" w:cstheme="minorHAnsi"/>
                <w:b/>
                <w:sz w:val="20"/>
                <w:szCs w:val="20"/>
              </w:rPr>
              <w:t xml:space="preserve"> </w:t>
            </w:r>
          </w:p>
          <w:p w:rsidRPr="00C321B8" w:rsidR="00B7164E" w:rsidP="00F53047" w:rsidRDefault="00B13663" w14:paraId="3A3B7B6B" w14:textId="11F312BD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  <w:r w:rsidRPr="00C321B8">
              <w:rPr>
                <w:rFonts w:ascii="Maiandra GD" w:hAnsi="Maiandra GD"/>
                <w:b/>
                <w:sz w:val="20"/>
                <w:szCs w:val="20"/>
              </w:rPr>
              <w:t>Nairobi</w:t>
            </w:r>
          </w:p>
        </w:tc>
      </w:tr>
      <w:tr w:rsidRPr="00B13663" w:rsidR="0023400D" w:rsidTr="00B7164E" w14:paraId="6788CBCD" w14:textId="77777777">
        <w:trPr>
          <w:cantSplit/>
          <w:trHeight w:val="292"/>
        </w:trPr>
        <w:tc>
          <w:tcPr>
            <w:tcW w:w="3918" w:type="dxa"/>
          </w:tcPr>
          <w:p w:rsidRPr="00B13663" w:rsidR="0023400D" w:rsidP="0023400D" w:rsidRDefault="0023400D" w14:paraId="269ABA72" w14:textId="75320CB6">
            <w:pPr>
              <w:pStyle w:val="NoSpacing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798" w:type="dxa"/>
          </w:tcPr>
          <w:p w:rsidRPr="00B13663" w:rsidR="0023400D" w:rsidP="002A37A1" w:rsidRDefault="0023400D" w14:paraId="18EF6A07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sdt>
          <w:sdtPr>
            <w:rPr>
              <w:rFonts w:ascii="Maiandra GD" w:hAnsi="Maiandra GD"/>
              <w:b/>
              <w:sz w:val="20"/>
              <w:szCs w:val="20"/>
            </w:rPr>
            <w:id w:val="196901791"/>
            <w:placeholder>
              <w:docPart w:val="DefaultPlaceholder_-1854013440"/>
            </w:placeholder>
            <w15:dataBinding w:prefixMappings="xmlns:ns0='urn:microsoft-dynamics-nav/reports/Posted_Sales_Invoice/52178717/' " w:xpath="/ns0:NavWordReportXmlPart[1]/ns0:Header[1]/ns0:CompanyHomePage[1]" w:storeItemID="{FEE54C1A-25ED-40C3-BDD6-CDB8A388DF48}"/>
          </w:sdtPr>
          <w:sdtEndPr/>
          <w:sdtContent>
            <w:tc>
              <w:tcPr>
                <w:tcW w:w="4488" w:type="dxa"/>
                <w:vAlign w:val="center"/>
              </w:tcPr>
              <w:p w:rsidRPr="00C321B8" w:rsidR="0023400D" w:rsidP="00F53047" w:rsidRDefault="000A5C8B" w14:paraId="33C35461" w14:textId="7D280DEE">
                <w:pPr>
                  <w:pStyle w:val="NoSpacing"/>
                  <w:rPr>
                    <w:rFonts w:ascii="Maiandra GD" w:hAnsi="Maiandra GD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Maiandra GD" w:hAnsi="Maiandra GD"/>
                    <w:b/>
                    <w:sz w:val="20"/>
                    <w:szCs w:val="20"/>
                  </w:rPr>
                  <w:t>CompanyHomePage</w:t>
                </w:r>
                <w:proofErr w:type="spellEnd"/>
              </w:p>
            </w:tc>
          </w:sdtContent>
        </w:sdt>
      </w:tr>
      <w:tr w:rsidRPr="00B13663" w:rsidR="00380ED4" w:rsidTr="00B7164E" w14:paraId="6AAC8ED2" w14:textId="77777777">
        <w:trPr>
          <w:cantSplit/>
          <w:trHeight w:val="292"/>
        </w:trPr>
        <w:tc>
          <w:tcPr>
            <w:tcW w:w="3918" w:type="dxa"/>
          </w:tcPr>
          <w:p w:rsidRPr="00B13663" w:rsidR="00380ED4" w:rsidP="00B4253A" w:rsidRDefault="00380ED4" w14:paraId="19B5B482" w14:textId="522709D2">
            <w:pPr>
              <w:pStyle w:val="NoSpacing"/>
              <w:rPr>
                <w:rFonts w:ascii="Maiandra GD" w:hAnsi="Maiandra GD"/>
                <w:b/>
                <w:sz w:val="18"/>
                <w:szCs w:val="20"/>
              </w:rPr>
            </w:pPr>
          </w:p>
        </w:tc>
        <w:tc>
          <w:tcPr>
            <w:tcW w:w="1798" w:type="dxa"/>
          </w:tcPr>
          <w:p w:rsidRPr="00B13663" w:rsidR="00380ED4" w:rsidP="002A37A1" w:rsidRDefault="00380ED4" w14:paraId="6ADA925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</w:tcPr>
          <w:p w:rsidRPr="00C321B8" w:rsidR="00380ED4" w:rsidP="00F53047" w:rsidRDefault="00B4253A" w14:paraId="5E2C75B5" w14:textId="49956B3F">
            <w:pPr>
              <w:pStyle w:val="NoSpacing"/>
              <w:tabs>
                <w:tab w:val="left" w:pos="3216"/>
              </w:tabs>
              <w:jc w:val="both"/>
              <w:rPr>
                <w:rFonts w:ascii="Maiandra GD" w:hAnsi="Maiandra GD"/>
                <w:b/>
                <w:sz w:val="18"/>
                <w:szCs w:val="20"/>
              </w:rPr>
            </w:pPr>
            <w:r w:rsidRPr="00C321B8">
              <w:rPr>
                <w:rFonts w:ascii="Maiandra GD" w:hAnsi="Maiandra GD"/>
                <w:b/>
                <w:sz w:val="18"/>
                <w:szCs w:val="20"/>
              </w:rPr>
              <w:t xml:space="preserve">Company </w:t>
            </w:r>
            <w:proofErr w:type="spellStart"/>
            <w:r w:rsidRPr="00C321B8">
              <w:rPr>
                <w:rFonts w:ascii="Maiandra GD" w:hAnsi="Maiandra GD"/>
                <w:b/>
                <w:sz w:val="18"/>
                <w:szCs w:val="20"/>
              </w:rPr>
              <w:t>Pin</w:t>
            </w:r>
            <w:r w:rsidRPr="00C321B8" w:rsidR="00B7164E">
              <w:rPr>
                <w:rFonts w:ascii="Maiandra GD" w:hAnsi="Maiandra GD"/>
                <w:b/>
                <w:sz w:val="18"/>
                <w:szCs w:val="20"/>
              </w:rPr>
              <w:t>:</w:t>
            </w:r>
            <w:sdt>
              <w:sdtPr>
                <w:rPr>
                  <w:rFonts w:ascii="Maiandra GD" w:hAnsi="Maiandra GD"/>
                  <w:b/>
                  <w:sz w:val="18"/>
                  <w:szCs w:val="20"/>
                </w:rPr>
                <w:alias w:val="#Nav: /Header/CompanyVATRegistrationNo"/>
                <w:tag w:val="#Nav: Posted_Sales_Invoice/52178525"/>
                <w:id w:val="-1631543756"/>
                <w:placeholder>
                  <w:docPart w:val="7D967BD016F54982A8ED24B319D50E83"/>
                </w:placeholder>
                <w:dataBinding w:prefixMappings="xmlns:ns0='urn:microsoft-dynamics-nav/reports/Posted_Sales_Invoice/52178525/'" w:xpath="/ns0:NavWordReportXmlPart[1]/ns0:Header[1]/ns0:CompanyVATRegistrationNo[1]" w:storeItemID="{FEE54C1A-25ED-40C3-BDD6-CDB8A388DF48}"/>
                <w:text/>
              </w:sdtPr>
              <w:sdtEndPr/>
              <w:sdtContent>
                <w:r w:rsidR="00C23DA9">
                  <w:rPr>
                    <w:rFonts w:ascii="Maiandra GD" w:hAnsi="Maiandra GD"/>
                    <w:b/>
                    <w:sz w:val="18"/>
                    <w:szCs w:val="20"/>
                  </w:rPr>
                  <w:t>CompanyVATRegistrationNo</w:t>
                </w:r>
                <w:proofErr w:type="spellEnd"/>
              </w:sdtContent>
            </w:sdt>
          </w:p>
        </w:tc>
      </w:tr>
      <w:tr w:rsidRPr="00B13663" w:rsidR="00380ED4" w:rsidTr="00B7164E" w14:paraId="791D924A" w14:textId="77777777">
        <w:trPr>
          <w:cantSplit/>
          <w:trHeight w:val="292"/>
        </w:trPr>
        <w:sdt>
          <w:sdtPr>
            <w:rPr>
              <w:rFonts w:ascii="Maiandra GD" w:hAnsi="Maiandra GD"/>
              <w:b/>
              <w:sz w:val="20"/>
              <w:szCs w:val="20"/>
            </w:rPr>
            <w:id w:val="-1330287072"/>
            <w:placeholder>
              <w:docPart w:val="DefaultPlaceholder_-1854013440"/>
            </w:placeholder>
            <w15:dataBinding w:prefixMappings="xmlns:ns0='urn:microsoft-dynamics-nav/reports/Posted_Sales_Invoice/52178717/' " w:xpath="/ns0:NavWordReportXmlPart[1]/ns0:Header[1]/ns0:BilltoCustumerNo[1]" w:storeItemID="{FEE54C1A-25ED-40C3-BDD6-CDB8A388DF48}"/>
          </w:sdtPr>
          <w:sdtEndPr/>
          <w:sdtContent>
            <w:tc>
              <w:tcPr>
                <w:tcW w:w="3918" w:type="dxa"/>
              </w:tcPr>
              <w:p w:rsidRPr="00B13663" w:rsidR="00380ED4" w:rsidP="0023400D" w:rsidRDefault="000A5C8B" w14:paraId="78F007F8" w14:textId="6041D42F">
                <w:pPr>
                  <w:pStyle w:val="NoSpacing"/>
                  <w:rPr>
                    <w:rFonts w:ascii="Maiandra GD" w:hAnsi="Maiandra GD"/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rFonts w:ascii="Maiandra GD" w:hAnsi="Maiandra GD"/>
                    <w:b/>
                    <w:sz w:val="20"/>
                    <w:szCs w:val="20"/>
                  </w:rPr>
                  <w:t>BilltoCustumerNo</w:t>
                </w:r>
                <w:proofErr w:type="spellEnd"/>
              </w:p>
            </w:tc>
          </w:sdtContent>
        </w:sdt>
        <w:tc>
          <w:tcPr>
            <w:tcW w:w="1798" w:type="dxa"/>
          </w:tcPr>
          <w:p w:rsidRPr="00B13663" w:rsidR="00380ED4" w:rsidP="002A37A1" w:rsidRDefault="00380ED4" w14:paraId="2B6EB4B3" w14:textId="77777777">
            <w:pPr>
              <w:pStyle w:val="NoSpacing"/>
              <w:ind w:left="87"/>
              <w:rPr>
                <w:rFonts w:ascii="Maiandra GD" w:hAnsi="Maiandra GD"/>
              </w:rPr>
            </w:pPr>
          </w:p>
        </w:tc>
        <w:tc>
          <w:tcPr>
            <w:tcW w:w="4488" w:type="dxa"/>
          </w:tcPr>
          <w:p w:rsidRPr="00B13663" w:rsidR="00380ED4" w:rsidP="008A3457" w:rsidRDefault="00380ED4" w14:paraId="5116F764" w14:textId="714C1921">
            <w:pPr>
              <w:pStyle w:val="NoSpacing"/>
              <w:jc w:val="right"/>
              <w:rPr>
                <w:rFonts w:ascii="Maiandra GD" w:hAnsi="Maiandra GD"/>
                <w:sz w:val="20"/>
                <w:szCs w:val="20"/>
              </w:rPr>
            </w:pPr>
          </w:p>
        </w:tc>
      </w:tr>
    </w:tbl>
    <w:sdt>
      <w:sdtPr>
        <w:rPr>
          <w:rFonts w:ascii="Maiandra GD" w:hAnsi="Maiandra GD"/>
          <w:sz w:val="20"/>
          <w:szCs w:val="20"/>
        </w:rPr>
        <w:id w:val="1304201907"/>
        <w:placeholder>
          <w:docPart w:val="DefaultPlaceholder_-1854013440"/>
        </w:placeholder>
        <w15:dataBinding w:prefixMappings="xmlns:ns0='urn:microsoft-dynamics-nav/reports/Posted_Sales_Invoice/52178717/' " w:xpath="/ns0:NavWordReportXmlPart[1]/ns0:Header[1]/ns0:CustName[1]" w:storeItemID="{FEE54C1A-25ED-40C3-BDD6-CDB8A388DF48}"/>
      </w:sdtPr>
      <w:sdtEndPr/>
      <w:sdtContent>
        <w:p w:rsidRPr="00B4253A" w:rsidR="00C321B8" w:rsidP="00581EF8" w:rsidRDefault="000A5C8B" w14:paraId="0B7547F3" w14:textId="78DD448A">
          <w:pPr>
            <w:pStyle w:val="SubGroupSeparation"/>
            <w:rPr>
              <w:rFonts w:ascii="Maiandra GD" w:hAnsi="Maiandra GD"/>
              <w:sz w:val="20"/>
              <w:szCs w:val="20"/>
            </w:rPr>
          </w:pPr>
          <w:proofErr w:type="spellStart"/>
          <w:r>
            <w:rPr>
              <w:rFonts w:ascii="Maiandra GD" w:hAnsi="Maiandra GD"/>
              <w:sz w:val="20"/>
              <w:szCs w:val="20"/>
            </w:rPr>
            <w:t>CustName</w:t>
          </w:r>
          <w:proofErr w:type="spellEnd"/>
        </w:p>
      </w:sdtContent>
    </w:sdt>
    <w:p w:rsidRPr="00B4253A" w:rsidR="00B7164E" w:rsidP="00B7164E" w:rsidRDefault="005D7158" w14:paraId="36020448" w14:textId="613ED1E4">
      <w:pPr>
        <w:pStyle w:val="SubGroupSeparation"/>
        <w:tabs>
          <w:tab w:val="left" w:pos="2184"/>
        </w:tabs>
        <w:rPr>
          <w:rFonts w:ascii="Maiandra GD" w:hAnsi="Maiandra GD"/>
          <w:sz w:val="20"/>
          <w:szCs w:val="20"/>
        </w:rPr>
      </w:pPr>
      <w:sdt>
        <w:sdtPr>
          <w:rPr>
            <w:rFonts w:ascii="Maiandra GD" w:hAnsi="Maiandra GD"/>
            <w:sz w:val="20"/>
            <w:szCs w:val="20"/>
          </w:rPr>
          <w:id w:val="1297409232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Address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  <w:sz w:val="20"/>
              <w:szCs w:val="20"/>
            </w:rPr>
            <w:t>CustAddress</w:t>
          </w:r>
          <w:proofErr w:type="spellEnd"/>
        </w:sdtContent>
      </w:sdt>
      <w:r w:rsidRPr="00B4253A" w:rsidR="00B7164E">
        <w:rPr>
          <w:rFonts w:ascii="Maiandra GD" w:hAnsi="Maiandra GD"/>
          <w:sz w:val="20"/>
          <w:szCs w:val="20"/>
        </w:rPr>
        <w:tab/>
      </w:r>
    </w:p>
    <w:p w:rsidRPr="00B4253A" w:rsidR="00B7164E" w:rsidP="00531818" w:rsidRDefault="005D7158" w14:paraId="51C16EA2" w14:textId="569311E1">
      <w:pPr>
        <w:pStyle w:val="SubGroupSeparation"/>
        <w:tabs>
          <w:tab w:val="left" w:pos="6228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379144456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Email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CustEmail</w:t>
          </w:r>
          <w:proofErr w:type="spellEnd"/>
        </w:sdtContent>
      </w:sdt>
      <w:r w:rsidRPr="00B4253A" w:rsidR="00531818">
        <w:rPr>
          <w:rFonts w:ascii="Maiandra GD" w:hAnsi="Maiandra GD"/>
        </w:rPr>
        <w:tab/>
      </w:r>
    </w:p>
    <w:p w:rsidRPr="00B4253A" w:rsidR="00531818" w:rsidP="00531818" w:rsidRDefault="005D7158" w14:paraId="5968F6BC" w14:textId="5A3E6B21">
      <w:pPr>
        <w:pStyle w:val="SubGroupSeparation"/>
        <w:tabs>
          <w:tab w:val="left" w:pos="5820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1512484457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Phone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CustPhone</w:t>
          </w:r>
          <w:proofErr w:type="spellEnd"/>
        </w:sdtContent>
      </w:sdt>
      <w:r w:rsidRPr="00B4253A" w:rsidR="00531818">
        <w:rPr>
          <w:rFonts w:ascii="Maiandra GD" w:hAnsi="Maiandra GD"/>
        </w:rPr>
        <w:tab/>
      </w:r>
    </w:p>
    <w:p w:rsidRPr="00B4253A" w:rsidR="00531818" w:rsidP="00B4253A" w:rsidRDefault="005D7158" w14:paraId="4D4C986D" w14:textId="73B3EBD5">
      <w:pPr>
        <w:pStyle w:val="SubGroupSeparation"/>
        <w:tabs>
          <w:tab w:val="left" w:pos="1560"/>
        </w:tabs>
        <w:rPr>
          <w:rFonts w:ascii="Maiandra GD" w:hAnsi="Maiandra GD"/>
        </w:rPr>
      </w:pPr>
      <w:sdt>
        <w:sdtPr>
          <w:rPr>
            <w:rFonts w:ascii="Maiandra GD" w:hAnsi="Maiandra GD"/>
          </w:rPr>
          <w:id w:val="-1822029136"/>
          <w:placeholder>
            <w:docPart w:val="DefaultPlaceholder_-1854013440"/>
          </w:placeholder>
          <w15:dataBinding w:prefixMappings="xmlns:ns0='urn:microsoft-dynamics-nav/reports/Posted_Sales_Invoice/52178717/' " w:xpath="/ns0:NavWordReportXmlPart[1]/ns0:Header[1]/ns0:custPin[1]" w:storeItemID="{FEE54C1A-25ED-40C3-BDD6-CDB8A388DF48}"/>
        </w:sdtPr>
        <w:sdtEndPr/>
        <w:sdtContent>
          <w:proofErr w:type="spellStart"/>
          <w:r w:rsidR="000A5C8B">
            <w:rPr>
              <w:rFonts w:ascii="Maiandra GD" w:hAnsi="Maiandra GD"/>
            </w:rPr>
            <w:t>custPin</w:t>
          </w:r>
          <w:proofErr w:type="spellEnd"/>
        </w:sdtContent>
      </w:sdt>
      <w:r w:rsidRPr="00B4253A" w:rsidR="00B4253A">
        <w:rPr>
          <w:rFonts w:ascii="Maiandra GD" w:hAnsi="Maiandra GD"/>
        </w:rPr>
        <w:tab/>
      </w:r>
    </w:p>
    <w:p w:rsidRPr="00B4253A" w:rsidR="00B4253A" w:rsidP="00B4253A" w:rsidRDefault="00B4253A" w14:paraId="374317CD" w14:textId="1AEEBF72">
      <w:pPr>
        <w:pStyle w:val="SubGroupSeparation"/>
        <w:tabs>
          <w:tab w:val="left" w:pos="1560"/>
        </w:tabs>
        <w:rPr>
          <w:rFonts w:ascii="Maiandra GD" w:hAnsi="Maiandra GD"/>
        </w:rPr>
      </w:pPr>
      <w:r w:rsidRPr="00C321B8">
        <w:rPr>
          <w:rFonts w:ascii="Maiandra GD" w:hAnsi="Maiandra GD"/>
          <w:sz w:val="18"/>
          <w:szCs w:val="18"/>
        </w:rPr>
        <w:t>Hs Codes:</w:t>
      </w:r>
      <w:r w:rsidRPr="00B4253A">
        <w:rPr>
          <w:rFonts w:ascii="Maiandra GD" w:hAnsi="Maiandra GD"/>
        </w:rPr>
        <w:t xml:space="preserve"> </w:t>
      </w:r>
      <w:sdt>
        <w:sdtPr>
          <w:rPr>
            <w:rFonts w:ascii="Maiandra GD" w:hAnsi="Maiandra GD"/>
            <w:b w:val="0"/>
            <w:sz w:val="18"/>
            <w:szCs w:val="18"/>
          </w:rPr>
          <w:id w:val="1882431827"/>
          <w:placeholder>
            <w:docPart w:val="DefaultPlaceholder_-1854013440"/>
          </w:placeholder>
          <w:dataBinding w:prefixMappings="xmlns:ns0='urn:microsoft-dynamics-nav/reports/Posted_Sales_Invoice/52178525/'" w:xpath="/ns0:NavWordReportXmlPart[1]/ns0:Header[1]/ns0:CustHsCodes[1]" w:storeItemID="{FEE54C1A-25ED-40C3-BDD6-CDB8A388DF48}"/>
          <w:text/>
          <w:alias w:val="#Nav: /Header/CustHsCodes"/>
          <w:tag w:val="#Nav: Posted_Sales_Invoice/52178525"/>
        </w:sdtPr>
        <w:sdtEndPr/>
        <w:sdtContent>
          <w:proofErr w:type="spellStart"/>
          <w:r w:rsidRPr="00C23DA9" w:rsidR="00C23DA9">
            <w:rPr>
              <w:rFonts w:ascii="Maiandra GD" w:hAnsi="Maiandra GD"/>
              <w:b w:val="0"/>
              <w:sz w:val="18"/>
              <w:szCs w:val="18"/>
            </w:rPr>
            <w:t>CustHsCodes</w:t>
          </w:r>
          <w:proofErr w:type="spellEnd"/>
        </w:sdtContent>
      </w:sdt>
    </w:p>
    <w:p w:rsidRPr="00B13663" w:rsidR="00B4253A" w:rsidP="00531818" w:rsidRDefault="00B4253A" w14:paraId="1A8DFD0A" w14:textId="1563F9BB">
      <w:pPr>
        <w:pStyle w:val="SubGroupSeparation"/>
        <w:tabs>
          <w:tab w:val="left" w:pos="5820"/>
        </w:tabs>
        <w:rPr>
          <w:rFonts w:ascii="Maiandra GD" w:hAnsi="Maiandra GD"/>
          <w:b w:val="0"/>
        </w:rPr>
      </w:pPr>
    </w:p>
    <w:p w:rsidRPr="00B13663" w:rsidR="00531818" w:rsidP="00531818" w:rsidRDefault="0002776B" w14:paraId="1B839AC3" w14:textId="4CD93A95">
      <w:pPr>
        <w:pStyle w:val="SubGroupSeparation"/>
        <w:tabs>
          <w:tab w:val="left" w:pos="5820"/>
        </w:tabs>
        <w:rPr>
          <w:rFonts w:ascii="Maiandra GD" w:hAnsi="Maiandra GD"/>
          <w:u w:val="single"/>
        </w:rPr>
      </w:pPr>
      <w:r w:rsidRPr="00B13663">
        <w:rPr>
          <w:rFonts w:ascii="Maiandra GD" w:hAnsi="Maiandra GD"/>
        </w:rPr>
        <w:t xml:space="preserve">                                                   </w:t>
      </w:r>
    </w:p>
    <w:p w:rsidRPr="00B13663" w:rsidR="00C04EF5" w:rsidP="00531818" w:rsidRDefault="00C04EF5" w14:paraId="57882C6E" w14:textId="77777777">
      <w:pPr>
        <w:pStyle w:val="SubGroupSeparation"/>
        <w:tabs>
          <w:tab w:val="left" w:pos="5820"/>
        </w:tabs>
        <w:rPr>
          <w:rFonts w:ascii="Maiandra GD" w:hAnsi="Maiandra GD"/>
          <w:u w:val="singl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3364"/>
        <w:gridCol w:w="3365"/>
        <w:gridCol w:w="3365"/>
        <w:gridCol w:w="3365"/>
      </w:tblGrid>
      <w:tr w:rsidRPr="00B13663" w:rsidR="00C474C6" w:rsidTr="00C474C6" w14:paraId="7A219380" w14:textId="77777777">
        <w:trPr>
          <w:trHeight w:val="316"/>
        </w:trPr>
        <w:sdt>
          <w:sdtPr>
            <w:rPr>
              <w:rFonts w:ascii="Maiandra GD" w:hAnsi="Maiandra GD" w:cstheme="minorHAnsi"/>
              <w:bCs/>
              <w:color w:val="0070C0"/>
              <w:sz w:val="20"/>
              <w:szCs w:val="20"/>
            </w:rPr>
            <w:alias w:val="#Nav: /Header/DocumentDate_Lbl"/>
            <w:tag w:val="#Nav: Posted_Sales_Invoice/52178525"/>
            <w:id w:val="902264229"/>
            <w:placeholder>
              <w:docPart w:val="2724E3673B4945E0B90C0158A6B972FA"/>
            </w:placeholder>
            <w:dataBinding w:prefixMappings="xmlns:ns0='urn:microsoft-dynamics-nav/reports/Posted_Sales_Invoice/52178525/'" w:xpath="/ns0:NavWordReportXmlPart[1]/ns0:Header[1]/ns0:DocumentDate_Lbl[1]" w:storeItemID="{FEE54C1A-25ED-40C3-BDD6-CDB8A388DF48}"/>
            <w:text/>
          </w:sdtPr>
          <w:sdtEndPr/>
          <w:sdtContent>
            <w:tc>
              <w:tcPr>
                <w:tcW w:w="3364" w:type="dxa"/>
              </w:tcPr>
              <w:p w:rsidRPr="00B13663" w:rsidR="00C474C6" w:rsidP="0033761E" w:rsidRDefault="00C474C6" w14:paraId="5E6D7B12" w14:textId="26D0CD82">
                <w:pPr>
                  <w:pStyle w:val="NoSpacing"/>
                  <w:spacing w:after="96" w:afterLines="40"/>
                  <w:contextualSpacing/>
                  <w:rPr>
                    <w:rFonts w:ascii="Maiandra GD" w:hAnsi="Maiandra GD"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Posted_Sales_Invoice/52178525"/>
            <w:id w:val="-1251649982"/>
            <w:placeholder>
              <w:docPart w:val="04E490804B6E47BBA43253E576957C4F"/>
            </w:placeholder>
            <w:dataBinding w:prefixMappings="xmlns:ns0='urn:microsoft-dynamics-nav/reports/Posted_Sales_Invoice/52178525/'" w:xpath="/ns0:NavWordReportXmlPart[1]/ns0:Header[1]/ns0:DueDate_Lbl[1]" w:storeItemID="{FEE54C1A-25ED-40C3-BDD6-CDB8A388DF48}"/>
            <w:text/>
          </w:sdtPr>
          <w:sdtEndPr/>
          <w:sdtContent>
            <w:tc>
              <w:tcPr>
                <w:tcW w:w="3365" w:type="dxa"/>
              </w:tcPr>
              <w:p w:rsidRPr="00B13663" w:rsidR="00C474C6" w:rsidP="0033761E" w:rsidRDefault="00C474C6" w14:paraId="29173C6E" w14:textId="7CD448EE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="Maiandra GD" w:hAnsi="Maiandra GD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B13663">
                  <w:rPr>
                    <w:rFonts w:ascii="Maiandra GD" w:hAnsi="Maiandra GD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tc>
          <w:tcPr>
            <w:tcW w:w="3365" w:type="dxa"/>
          </w:tcPr>
          <w:p w:rsidRPr="00B13663" w:rsidR="00C474C6" w:rsidP="0033761E" w:rsidRDefault="00C474C6" w14:paraId="42BACB36" w14:textId="1AE1B4ED">
            <w:pPr>
              <w:pStyle w:val="Heading1"/>
              <w:spacing w:before="0" w:after="96" w:afterLines="40"/>
              <w:contextualSpacing/>
              <w:outlineLvl w:val="0"/>
              <w:rPr>
                <w:rFonts w:ascii="Maiandra GD" w:hAnsi="Maiandra GD" w:cstheme="minorHAnsi"/>
                <w:b/>
                <w:caps w:val="0"/>
                <w:color w:val="0070C0"/>
                <w:sz w:val="20"/>
                <w:szCs w:val="20"/>
                <w:lang w:val="da-DK"/>
              </w:rPr>
            </w:pPr>
          </w:p>
        </w:tc>
        <w:tc>
          <w:tcPr>
            <w:tcW w:w="3365" w:type="dxa"/>
            <w:tcMar>
              <w:right w:w="0" w:type="dxa"/>
            </w:tcMar>
          </w:tcPr>
          <w:p w:rsidRPr="00B13663" w:rsidR="00C474C6" w:rsidP="0033761E" w:rsidRDefault="00C474C6" w14:paraId="7B760819" w14:textId="39AFE4E7">
            <w:pPr>
              <w:pStyle w:val="Heading1"/>
              <w:spacing w:before="0" w:after="96" w:afterLines="40"/>
              <w:contextualSpacing/>
              <w:outlineLvl w:val="0"/>
              <w:rPr>
                <w:rFonts w:ascii="Maiandra GD" w:hAnsi="Maiandra GD" w:cstheme="minorHAnsi"/>
                <w:b/>
                <w:caps w:val="0"/>
                <w:color w:val="0070C0"/>
                <w:sz w:val="20"/>
                <w:szCs w:val="20"/>
              </w:rPr>
            </w:pPr>
          </w:p>
        </w:tc>
      </w:tr>
      <w:tr w:rsidRPr="00B13663" w:rsidR="00C474C6" w:rsidTr="00C474C6" w14:paraId="6173C0D8" w14:textId="77777777">
        <w:trPr>
          <w:trHeight w:val="815"/>
        </w:trPr>
        <w:sdt>
          <w:sdtPr>
            <w:rPr>
              <w:rFonts w:ascii="Maiandra GD" w:hAnsi="Maiandra GD" w:cstheme="minorHAnsi"/>
              <w:sz w:val="20"/>
              <w:szCs w:val="20"/>
            </w:rPr>
            <w:alias w:val="#Nav: /Header/DocumentDate_Header"/>
            <w:tag w:val="#Nav: Posted_Sales_Invoice/52178525"/>
            <w:id w:val="87976657"/>
            <w:placeholder>
              <w:docPart w:val="F7514AEDA9CD4A898682F7789BDD29C3"/>
            </w:placeholder>
            <w:dataBinding w:prefixMappings="xmlns:ns0='urn:microsoft-dynamics-nav/reports/Posted_Sales_Invoice/52178525/'" w:xpath="/ns0:NavWordReportXmlPart[1]/ns0:Header[1]/ns0:DocumentDate_Header[1]" w:storeItemID="{FEE54C1A-25ED-40C3-BDD6-CDB8A388DF48}"/>
            <w:text/>
          </w:sdtPr>
          <w:sdtEndPr/>
          <w:sdtContent>
            <w:tc>
              <w:tcPr>
                <w:tcW w:w="3364" w:type="dxa"/>
              </w:tcPr>
              <w:p w:rsidRPr="00B13663" w:rsidR="00C474C6" w:rsidP="008E7F5F" w:rsidRDefault="00C474C6" w14:paraId="75248F68" w14:textId="76C588B5">
                <w:pPr>
                  <w:pStyle w:val="NoSpacing"/>
                  <w:spacing w:after="480"/>
                  <w:contextualSpacing/>
                  <w:rPr>
                    <w:rFonts w:ascii="Maiandra GD" w:hAnsi="Maiandra GD" w:cstheme="minorHAnsi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sz w:val="20"/>
                    <w:szCs w:val="20"/>
                  </w:rPr>
                  <w:t>DocumentDate_Header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 w:cstheme="minorHAnsi"/>
              <w:sz w:val="20"/>
              <w:szCs w:val="20"/>
            </w:rPr>
            <w:alias w:val="#Nav: /Header/DocumentDate_DueDate"/>
            <w:tag w:val="#Nav: Posted_Sales_Invoice/52178525"/>
            <w:id w:val="-2142794699"/>
            <w:placeholder>
              <w:docPart w:val="F7514AEDA9CD4A898682F7789BDD29C3"/>
            </w:placeholder>
            <w:dataBinding w:prefixMappings="xmlns:ns0='urn:microsoft-dynamics-nav/reports/Posted_Sales_Invoice/52178525/'" w:xpath="/ns0:NavWordReportXmlPart[1]/ns0:Header[1]/ns0:DocumentDate_DueDate[1]" w:storeItemID="{FEE54C1A-25ED-40C3-BDD6-CDB8A388DF48}"/>
            <w:text/>
          </w:sdtPr>
          <w:sdtEndPr/>
          <w:sdtContent>
            <w:tc>
              <w:tcPr>
                <w:tcW w:w="3365" w:type="dxa"/>
              </w:tcPr>
              <w:p w:rsidRPr="00B13663" w:rsidR="00C474C6" w:rsidP="00C35AB3" w:rsidRDefault="00C474C6" w14:paraId="169E7701" w14:textId="6805D91B">
                <w:pPr>
                  <w:pStyle w:val="NoSpacing"/>
                  <w:spacing w:after="480"/>
                  <w:contextualSpacing/>
                  <w:rPr>
                    <w:rFonts w:ascii="Maiandra GD" w:hAnsi="Maiandra GD" w:cstheme="minorHAnsi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 w:cstheme="minorHAnsi"/>
                    <w:sz w:val="20"/>
                    <w:szCs w:val="20"/>
                  </w:rPr>
                  <w:t>DocumentDate_DueDate</w:t>
                </w:r>
                <w:proofErr w:type="spellEnd"/>
              </w:p>
            </w:tc>
          </w:sdtContent>
        </w:sdt>
        <w:tc>
          <w:tcPr>
            <w:tcW w:w="3365" w:type="dxa"/>
          </w:tcPr>
          <w:p w:rsidRPr="00B13663" w:rsidR="00C474C6" w:rsidP="00C35AB3" w:rsidRDefault="00C474C6" w14:paraId="4DC098EB" w14:textId="77777777">
            <w:pPr>
              <w:pStyle w:val="NoSpacing"/>
              <w:spacing w:after="480"/>
              <w:contextualSpacing/>
              <w:rPr>
                <w:rFonts w:ascii="Maiandra GD" w:hAnsi="Maiandra GD" w:cstheme="minorHAnsi"/>
                <w:sz w:val="20"/>
                <w:szCs w:val="20"/>
              </w:rPr>
            </w:pPr>
          </w:p>
        </w:tc>
        <w:tc>
          <w:tcPr>
            <w:tcW w:w="3365" w:type="dxa"/>
            <w:tcMar>
              <w:right w:w="0" w:type="dxa"/>
            </w:tcMar>
          </w:tcPr>
          <w:p w:rsidRPr="00B13663" w:rsidR="00C474C6" w:rsidP="00C35AB3" w:rsidRDefault="00C474C6" w14:paraId="58481C55" w14:textId="1312A7EB">
            <w:pPr>
              <w:pStyle w:val="NoSpacing"/>
              <w:spacing w:after="480"/>
              <w:contextualSpacing/>
              <w:rPr>
                <w:rFonts w:ascii="Maiandra GD" w:hAnsi="Maiandra GD" w:cstheme="minorHAnsi"/>
                <w:sz w:val="20"/>
                <w:szCs w:val="20"/>
              </w:rPr>
            </w:pPr>
          </w:p>
        </w:tc>
      </w:tr>
    </w:tbl>
    <w:tbl>
      <w:tblPr>
        <w:tblW w:w="10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3455"/>
        <w:gridCol w:w="890"/>
        <w:gridCol w:w="1364"/>
        <w:gridCol w:w="1365"/>
        <w:gridCol w:w="31"/>
        <w:gridCol w:w="2880"/>
        <w:gridCol w:w="16"/>
      </w:tblGrid>
      <w:tr w:rsidRPr="00B13663" w:rsidR="002424F7" w:rsidTr="002424F7" w14:paraId="2DBCAAC9" w14:textId="77777777">
        <w:trPr>
          <w:trHeight w:val="465"/>
        </w:trPr>
        <w:sdt>
          <w:sdtPr>
            <w:rPr>
              <w:rFonts w:ascii="Maiandra GD" w:hAnsi="Maiandra GD" w:cstheme="minorHAnsi"/>
              <w:b w:val="0"/>
              <w:sz w:val="20"/>
            </w:rPr>
            <w:alias w:val="#Nav: /Header/Line/Description_Line_Lbl"/>
            <w:tag w:val="#Nav: Posted_Sales_Invoice/52178525"/>
            <w:id w:val="1545399846"/>
            <w:placeholder>
              <w:docPart w:val="4C1577CD78B04423BB3228A4D99E5B21"/>
            </w:placeholder>
            <w:dataBinding w:prefixMappings="xmlns:ns0='urn:microsoft-dynamics-nav/reports/Posted_Sales_Invoice/52178525/'" w:xpath="/ns0:NavWordReportXmlPart[1]/ns0:Header[1]/ns0:Line[1]/ns0:Description_Line_Lbl[1]" w:storeItemID="{FEE54C1A-25ED-40C3-BDD6-CDB8A388DF48}"/>
            <w:text/>
          </w:sdtPr>
          <w:sdtEndPr/>
          <w:sdtContent>
            <w:tc>
              <w:tcPr>
                <w:tcW w:w="3455" w:type="dxa"/>
                <w:shd w:val="clear" w:color="auto" w:fill="0070C0"/>
                <w:vAlign w:val="bottom"/>
              </w:tcPr>
              <w:p w:rsidRPr="00B13663" w:rsidR="002424F7" w:rsidP="00346B21" w:rsidRDefault="002424F7" w14:paraId="6AE1F013" w14:textId="264A448D">
                <w:pPr>
                  <w:pStyle w:val="HeaderCaptionLeft"/>
                  <w:rPr>
                    <w:rFonts w:ascii="Maiandra GD" w:hAnsi="Maiandra GD" w:cstheme="minorHAnsi"/>
                    <w:b w:val="0"/>
                    <w:sz w:val="20"/>
                  </w:rPr>
                </w:pPr>
                <w:r w:rsidRPr="00B13663">
                  <w:rPr>
                    <w:rFonts w:ascii="Maiandra GD" w:hAnsi="Maiandra GD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tc>
          <w:tcPr>
            <w:tcW w:w="890" w:type="dxa"/>
            <w:shd w:val="clear" w:color="auto" w:fill="0070C0"/>
            <w:vAlign w:val="bottom"/>
          </w:tcPr>
          <w:p w:rsidRPr="00B13663" w:rsidR="002424F7" w:rsidP="00346B21" w:rsidRDefault="002424F7" w14:paraId="78C3F41F" w14:textId="3CEAE9FC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Qty</w:t>
            </w:r>
          </w:p>
        </w:tc>
        <w:tc>
          <w:tcPr>
            <w:tcW w:w="1364" w:type="dxa"/>
            <w:shd w:val="clear" w:color="auto" w:fill="0070C0"/>
            <w:vAlign w:val="bottom"/>
          </w:tcPr>
          <w:p w:rsidRPr="00B13663" w:rsidR="002424F7" w:rsidP="00346B21" w:rsidRDefault="002424F7" w14:paraId="179CB0A3" w14:textId="5B0F4538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bookmarkStart w:name="_GoBack" w:id="0"/>
            <w:bookmarkEnd w:id="0"/>
            <w:r w:rsidRPr="00B13663">
              <w:rPr>
                <w:rFonts w:ascii="Maiandra GD" w:hAnsi="Maiandra GD" w:cstheme="minorHAnsi"/>
                <w:b w:val="0"/>
                <w:sz w:val="20"/>
              </w:rPr>
              <w:t xml:space="preserve">Unit Price </w:t>
            </w:r>
          </w:p>
        </w:tc>
        <w:tc>
          <w:tcPr>
            <w:tcW w:w="1365" w:type="dxa"/>
            <w:shd w:val="clear" w:color="auto" w:fill="0070C0"/>
            <w:vAlign w:val="bottom"/>
          </w:tcPr>
          <w:p w:rsidRPr="00B13663" w:rsidR="002424F7" w:rsidP="00346B21" w:rsidRDefault="002424F7" w14:paraId="0290C585" w14:textId="5F655E01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%Vat</w:t>
            </w:r>
          </w:p>
        </w:tc>
        <w:tc>
          <w:tcPr>
            <w:tcW w:w="2927" w:type="dxa"/>
            <w:gridSpan w:val="3"/>
            <w:shd w:val="clear" w:color="auto" w:fill="0070C0"/>
            <w:vAlign w:val="bottom"/>
          </w:tcPr>
          <w:p w:rsidRPr="00B13663" w:rsidR="002424F7" w:rsidP="00346B21" w:rsidRDefault="002424F7" w14:paraId="06F630D9" w14:textId="261BE9F8">
            <w:pPr>
              <w:pStyle w:val="HeaderCaptionRight"/>
              <w:rPr>
                <w:rFonts w:ascii="Maiandra GD" w:hAnsi="Maiandra GD" w:cstheme="minorHAnsi"/>
                <w:b w:val="0"/>
                <w:sz w:val="20"/>
              </w:rPr>
            </w:pPr>
            <w:r w:rsidRPr="00B13663">
              <w:rPr>
                <w:rFonts w:ascii="Maiandra GD" w:hAnsi="Maiandra GD" w:cstheme="minorHAnsi"/>
                <w:b w:val="0"/>
                <w:sz w:val="20"/>
              </w:rPr>
              <w:t>Line Amount</w:t>
            </w:r>
          </w:p>
        </w:tc>
      </w:tr>
      <w:sdt>
        <w:sdtPr>
          <w:rPr>
            <w:rFonts w:ascii="Maiandra GD" w:hAnsi="Maiandra GD"/>
          </w:rPr>
          <w:alias w:val="#Nav: /Header/Line"/>
          <w:tag w:val="#Nav: Posted_Sales_Invoice/52178525"/>
          <w:id w:val="1327254768"/>
          <w15:dataBinding w:prefixMappings="xmlns:ns0='urn:microsoft-dynamics-nav/reports/Posted_Sales_Invoice/52178525/'" w:xpath="/ns0:NavWordReportXmlPart[1]/ns0:Header[1]/ns0:Line" w:storeItemID="{FEE54C1A-25ED-40C3-BDD6-CDB8A388DF48}"/>
          <w15:repeatingSection/>
        </w:sdtPr>
        <w:sdtEndPr/>
        <w:sdtContent>
          <w:sdt>
            <w:sdtPr>
              <w:rPr>
                <w:rFonts w:ascii="Maiandra GD" w:hAnsi="Maiandra GD"/>
              </w:rPr>
              <w:id w:val="872800820"/>
              <w:placeholder>
                <w:docPart w:val="813C1337ED6E480BA7BDF3E8666078B4"/>
              </w:placeholder>
              <w15:repeatingSectionItem/>
            </w:sdtPr>
            <w:sdtEndPr/>
            <w:sdtContent>
              <w:tr w:rsidRPr="00B13663" w:rsidR="002424F7" w:rsidTr="002424F7" w14:paraId="045F136E" w14:textId="77777777">
                <w:trPr>
                  <w:trHeight w:val="192"/>
                </w:trPr>
                <w:sdt>
                  <w:sdtPr>
                    <w:rPr>
                      <w:rFonts w:ascii="Maiandra GD" w:hAnsi="Maiandra GD"/>
                    </w:rPr>
                    <w:alias w:val="#Nav: /Header/Line/Description_Line"/>
                    <w:tag w:val="#Nav: Posted_Sales_Invoice/52178525"/>
                    <w:id w:val="-1420935410"/>
                    <w:placeholder>
                      <w:docPart w:val="7EB35EFA64284B9E9946D01D6D8FF219"/>
                    </w:placeholder>
                    <w:dataBinding w:prefixMappings="xmlns:ns0='urn:microsoft-dynamics-nav/reports/Posted_Sales_Invoice/52178525/'" w:xpath="/ns0:NavWordReportXmlPart[1]/ns0:Header[1]/ns0:Line[1]/ns0:Description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3455" w:type="dxa"/>
                        <w:vAlign w:val="center"/>
                      </w:tcPr>
                      <w:p w:rsidRPr="00B13663" w:rsidR="002424F7" w:rsidP="000A5C8B" w:rsidRDefault="002424F7" w14:paraId="5FADC89D" w14:textId="4EAA2677">
                        <w:pPr>
                          <w:pStyle w:val="Lef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Quantity_Line"/>
                    <w:tag w:val="#Nav: Posted_Sales_Invoice/52178525"/>
                    <w:id w:val="382909601"/>
                    <w:placeholder>
                      <w:docPart w:val="4161E2416D3C4B0898EB9A27088E66FB"/>
                    </w:placeholder>
                    <w:dataBinding w:prefixMappings="xmlns:ns0='urn:microsoft-dynamics-nav/reports/Posted_Sales_Invoice/52178525/'" w:xpath="/ns0:NavWordReportXmlPart[1]/ns0:Header[1]/ns0:Line[1]/ns0:Quantity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890" w:type="dxa"/>
                        <w:vAlign w:val="center"/>
                      </w:tcPr>
                      <w:p w:rsidRPr="00B13663" w:rsidR="002424F7" w:rsidP="000A5C8B" w:rsidRDefault="002424F7" w14:paraId="28F61EFB" w14:textId="46AEE08F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UnitPrice"/>
                    <w:tag w:val="#Nav: Posted_Sales_Invoice/52178525"/>
                    <w:id w:val="134146710"/>
                    <w:placeholder>
                      <w:docPart w:val="FC1D0C04F83F45F39869AE2AB9EE4AE8"/>
                    </w:placeholder>
                    <w:dataBinding w:prefixMappings="xmlns:ns0='urn:microsoft-dynamics-nav/reports/Posted_Sales_Invoice/52178525/'" w:xpath="/ns0:NavWordReportXmlPart[1]/ns0:Header[1]/ns0:Line[1]/ns0:UnitPric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1364" w:type="dxa"/>
                        <w:vAlign w:val="center"/>
                      </w:tcPr>
                      <w:p w:rsidRPr="00B13663" w:rsidR="002424F7" w:rsidP="000A5C8B" w:rsidRDefault="002424F7" w14:paraId="35D2EA7F" w14:textId="32A61553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proofErr w:type="spellStart"/>
                        <w:r w:rsidRPr="00B13663">
                          <w:rPr>
                            <w:rFonts w:ascii="Maiandra GD" w:hAnsi="Maiandra GD"/>
                            <w:lang w:val="en-US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VATPct_Line"/>
                    <w:tag w:val="#Nav: Posted_Sales_Invoice/52178525"/>
                    <w:id w:val="635455182"/>
                    <w:placeholder>
                      <w:docPart w:val="6EBCDB6147E641D4BA9D9A6CA608CF78"/>
                    </w:placeholder>
                    <w:dataBinding w:prefixMappings="xmlns:ns0='urn:microsoft-dynamics-nav/reports/Posted_Sales_Invoice/52178525/'" w:xpath="/ns0:NavWordReportXmlPart[1]/ns0:Header[1]/ns0:Line[1]/ns0:VATPct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1365" w:type="dxa"/>
                        <w:vAlign w:val="center"/>
                      </w:tcPr>
                      <w:p w:rsidRPr="00B13663" w:rsidR="002424F7" w:rsidP="000A5C8B" w:rsidRDefault="002424F7" w14:paraId="3E1BDB6D" w14:textId="3A171043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</w:rPr>
                    <w:alias w:val="#Nav: /Header/Line/LineAmount_Line"/>
                    <w:tag w:val="#Nav: Posted_Sales_Invoice/52178525"/>
                    <w:id w:val="-1829895906"/>
                    <w:placeholder>
                      <w:docPart w:val="9AF2EDF6CF46425886901A61A9A3C315"/>
                    </w:placeholder>
                    <w:dataBinding w:prefixMappings="xmlns:ns0='urn:microsoft-dynamics-nav/reports/Posted_Sales_Invoice/52178525/'" w:xpath="/ns0:NavWordReportXmlPart[1]/ns0:Header[1]/ns0:Line[1]/ns0:LineAmount_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927" w:type="dxa"/>
                        <w:gridSpan w:val="3"/>
                        <w:vAlign w:val="center"/>
                      </w:tcPr>
                      <w:p w:rsidRPr="00B13663" w:rsidR="002424F7" w:rsidP="000A5C8B" w:rsidRDefault="002424F7" w14:paraId="4DBDC5EE" w14:textId="70928815">
                        <w:pPr>
                          <w:pStyle w:val="RightAlign"/>
                          <w:rPr>
                            <w:rFonts w:ascii="Maiandra GD" w:hAnsi="Maiandra GD"/>
                          </w:rPr>
                        </w:pPr>
                        <w:r w:rsidRPr="00B13663">
                          <w:rPr>
                            <w:rFonts w:ascii="Maiandra GD" w:hAnsi="Maiandra GD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Maiandra GD" w:hAnsi="Maiandra GD"/>
            <w:sz w:val="20"/>
            <w:szCs w:val="20"/>
            <w:lang w:val="da-DK"/>
          </w:rPr>
          <w:alias w:val="#Nav: /Header/ReportTotalsLine"/>
          <w:tag w:val="#Nav: Posted_Sales_Invoice/52178525"/>
          <w:id w:val="1335187062"/>
          <w15:dataBinding w:prefixMappings="xmlns:ns0='urn:microsoft-dynamics-nav/reports/Posted_Sales_Invoice/52178525/'" w:xpath="/ns0:NavWordReportXmlPart[1]/ns0:Header[1]/ns0:ReportTotalsLine" w:storeItemID="{FEE54C1A-25ED-40C3-BDD6-CDB8A388DF48}"/>
          <w15:repeatingSection/>
        </w:sdtPr>
        <w:sdtEndPr/>
        <w:sdtContent>
          <w:sdt>
            <w:sdtPr>
              <w:rPr>
                <w:rFonts w:ascii="Maiandra GD" w:hAnsi="Maiandra GD"/>
                <w:sz w:val="20"/>
                <w:szCs w:val="20"/>
                <w:lang w:val="da-DK"/>
              </w:rPr>
              <w:id w:val="1255472063"/>
              <w:placeholder>
                <w:docPart w:val="635B76D85F0C4FB58DBE5B7448476ACB"/>
              </w:placeholder>
              <w15:repeatingSectionItem/>
            </w:sdtPr>
            <w:sdtEndPr/>
            <w:sdtContent>
              <w:tr w:rsidRPr="00B13663" w:rsidR="002424F7" w:rsidTr="00AA17EA" w14:paraId="4264E8E7" w14:textId="77777777">
                <w:trPr>
                  <w:gridAfter w:val="1"/>
                  <w:wAfter w:w="16" w:type="dxa"/>
                  <w:cantSplit/>
                  <w:trHeight w:val="192"/>
                </w:trPr>
                <w:tc>
                  <w:tcPr>
                    <w:tcW w:w="3455" w:type="dxa"/>
                  </w:tcPr>
                  <w:p w:rsidRPr="00B13663" w:rsidR="002424F7" w:rsidP="00346B21" w:rsidRDefault="002424F7" w14:paraId="17C8C811" w14:textId="63E3F1A4">
                    <w:pPr>
                      <w:pStyle w:val="NoSpacing"/>
                      <w:rPr>
                        <w:rFonts w:ascii="Maiandra GD" w:hAnsi="Maiandra GD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90" w:type="dxa"/>
                  </w:tcPr>
                  <w:p w:rsidRPr="00B13663" w:rsidR="002424F7" w:rsidP="00346B21" w:rsidRDefault="002424F7" w14:paraId="0CAFF90A" w14:textId="77777777">
                    <w:pPr>
                      <w:pStyle w:val="NoSpacing"/>
                      <w:rPr>
                        <w:rFonts w:ascii="Maiandra GD" w:hAnsi="Maiandra GD"/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rFonts w:ascii="Maiandra GD" w:hAnsi="Maiandra GD"/>
                      <w:sz w:val="20"/>
                    </w:rPr>
                    <w:alias w:val="#Nav: /Header/ReportTotalsLine/Description_ReportTotalsLine"/>
                    <w:tag w:val="#Nav: Posted_Sales_Invoice/52178525"/>
                    <w:id w:val="1245147859"/>
                    <w:placeholder>
                      <w:docPart w:val="9575370A5B02439C844DBB58C47E844F"/>
                    </w:placeholder>
                    <w:dataBinding w:prefixMappings="xmlns:ns0='urn:microsoft-dynamics-nav/reports/Posted_Sales_Invoice/52178525/'" w:xpath="/ns0:NavWordReportXmlPart[1]/ns0:Header[1]/ns0:ReportTotalsLine[1]/ns0:Description_ReportTotals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760" w:type="dxa"/>
                        <w:gridSpan w:val="3"/>
                        <w:vAlign w:val="center"/>
                      </w:tcPr>
                      <w:p w:rsidRPr="00B13663" w:rsidR="002424F7" w:rsidP="000A5C8B" w:rsidRDefault="002424F7" w14:paraId="07FF4E9E" w14:textId="6FC8E048">
                        <w:pPr>
                          <w:pStyle w:val="ForceRightNoSpacing"/>
                          <w:rPr>
                            <w:rFonts w:ascii="Maiandra GD" w:hAnsi="Maiandra GD"/>
                            <w:sz w:val="20"/>
                          </w:rPr>
                        </w:pPr>
                        <w:r w:rsidRPr="00B13663">
                          <w:rPr>
                            <w:rFonts w:ascii="Maiandra GD" w:hAnsi="Maiandra GD"/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Maiandra GD" w:hAnsi="Maiandra GD"/>
                      <w:sz w:val="20"/>
                    </w:rPr>
                    <w:alias w:val="#Nav: /Header/ReportTotalsLine/AmountFormatted_ReportTotalsLine"/>
                    <w:tag w:val="#Nav: Posted_Sales_Invoice/52178525"/>
                    <w:id w:val="-197393798"/>
                    <w:placeholder>
                      <w:docPart w:val="228E4047C7304E6C911019D97424E333"/>
                    </w:placeholder>
                    <w:dataBinding w:prefixMappings="xmlns:ns0='urn:microsoft-dynamics-nav/reports/Posted_Sales_Invoice/52178525/'" w:xpath="/ns0:NavWordReportXmlPart[1]/ns0:Header[1]/ns0:ReportTotalsLine[1]/ns0:AmountFormatted_ReportTotalsLine[1]" w:storeItemID="{FEE54C1A-25ED-40C3-BDD6-CDB8A388DF48}"/>
                    <w:text/>
                  </w:sdtPr>
                  <w:sdtEndPr/>
                  <w:sdtContent>
                    <w:tc>
                      <w:tcPr>
                        <w:tcW w:w="2880" w:type="dxa"/>
                        <w:vAlign w:val="center"/>
                      </w:tcPr>
                      <w:p w:rsidRPr="00B13663" w:rsidR="002424F7" w:rsidP="000A5C8B" w:rsidRDefault="002424F7" w14:paraId="3260B0A1" w14:textId="17560D60">
                        <w:pPr>
                          <w:pStyle w:val="ForceRightNoSpacing"/>
                          <w:rPr>
                            <w:rFonts w:ascii="Maiandra GD" w:hAnsi="Maiandra GD"/>
                            <w:sz w:val="20"/>
                          </w:rPr>
                        </w:pPr>
                        <w:r w:rsidRPr="00B13663">
                          <w:rPr>
                            <w:rFonts w:ascii="Maiandra GD" w:hAnsi="Maiandra GD"/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B13663" w:rsidR="002424F7" w:rsidTr="00696AE4" w14:paraId="2A5F9D8D" w14:textId="77777777">
        <w:trPr>
          <w:gridAfter w:val="1"/>
          <w:wAfter w:w="16" w:type="dxa"/>
          <w:cantSplit/>
          <w:trHeight w:val="194"/>
        </w:trPr>
        <w:tc>
          <w:tcPr>
            <w:tcW w:w="4345" w:type="dxa"/>
            <w:gridSpan w:val="2"/>
          </w:tcPr>
          <w:p w:rsidRPr="00B13663" w:rsidR="002424F7" w:rsidP="00346B21" w:rsidRDefault="002424F7" w14:paraId="4182B0E8" w14:textId="77777777">
            <w:pPr>
              <w:pStyle w:val="NoSpacing"/>
              <w:rPr>
                <w:rFonts w:ascii="Maiandra GD" w:hAnsi="Maiandra GD"/>
                <w:sz w:val="20"/>
                <w:szCs w:val="20"/>
              </w:rPr>
            </w:pPr>
          </w:p>
        </w:tc>
        <w:sdt>
          <w:sdtPr>
            <w:rPr>
              <w:rFonts w:ascii="Maiandra GD" w:hAnsi="Maiandra GD"/>
              <w:sz w:val="20"/>
            </w:rPr>
            <w:alias w:val="#Nav: /Header/Totals/TotalText"/>
            <w:tag w:val="#Nav: Posted_Sales_Invoice/52178525"/>
            <w:id w:val="1088344960"/>
            <w:placeholder>
              <w:docPart w:val="A81D9B09860B4EEE9049E1BC8384D72B"/>
            </w:placeholder>
            <w:dataBinding w:prefixMappings="xmlns:ns0='urn:microsoft-dynamics-nav/reports/Posted_Sales_Invoice/52178525/'" w:xpath="/ns0:NavWordReportXmlPart[1]/ns0:Header[1]/ns0:Totals[1]/ns0:TotalText[1]" w:storeItemID="{FEE54C1A-25ED-40C3-BDD6-CDB8A388DF48}"/>
            <w:text/>
          </w:sdtPr>
          <w:sdtEndPr/>
          <w:sdtContent>
            <w:tc>
              <w:tcPr>
                <w:tcW w:w="2760" w:type="dxa"/>
                <w:gridSpan w:val="3"/>
                <w:vAlign w:val="center"/>
              </w:tcPr>
              <w:p w:rsidRPr="00B13663" w:rsidR="002424F7" w:rsidP="00346B21" w:rsidRDefault="002424F7" w14:paraId="5785B913" w14:textId="1A552B22">
                <w:pPr>
                  <w:pStyle w:val="StrongnospacingForceRight"/>
                  <w:spacing w:before="40" w:after="40"/>
                  <w:jc w:val="left"/>
                  <w:rPr>
                    <w:rFonts w:ascii="Maiandra GD" w:hAnsi="Maiandra GD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/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Maiandra GD" w:hAnsi="Maiandra GD"/>
              <w:sz w:val="20"/>
              <w:szCs w:val="20"/>
            </w:rPr>
            <w:alias w:val="#Nav: /Header/Totals/TotalAmountIncludingVAT"/>
            <w:tag w:val="#Nav: Posted_Sales_Invoice/52178525"/>
            <w:id w:val="1661501859"/>
            <w:placeholder>
              <w:docPart w:val="60E3FD88111F4ECE8DF3854A29B38356"/>
            </w:placeholder>
            <w:dataBinding w:prefixMappings="xmlns:ns0='urn:microsoft-dynamics-nav/reports/Posted_Sales_Invoice/52178525/'" w:xpath="/ns0:NavWordReportXmlPart[1]/ns0:Header[1]/ns0:Totals[1]/ns0:TotalAmountIncludingVAT[1]" w:storeItemID="{FEE54C1A-25ED-40C3-BDD6-CDB8A388DF48}"/>
            <w:text/>
          </w:sdtPr>
          <w:sdtEndPr/>
          <w:sdtContent>
            <w:tc>
              <w:tcPr>
                <w:tcW w:w="2880" w:type="dxa"/>
                <w:vAlign w:val="center"/>
              </w:tcPr>
              <w:p w:rsidRPr="00B13663" w:rsidR="002424F7" w:rsidP="00346B21" w:rsidRDefault="002424F7" w14:paraId="458F6D44" w14:textId="1DEABE87">
                <w:pPr>
                  <w:pStyle w:val="StrongnospacingForceRight"/>
                  <w:spacing w:before="40" w:after="40"/>
                  <w:rPr>
                    <w:rFonts w:ascii="Maiandra GD" w:hAnsi="Maiandra GD"/>
                    <w:sz w:val="20"/>
                    <w:szCs w:val="20"/>
                  </w:rPr>
                </w:pPr>
                <w:proofErr w:type="spellStart"/>
                <w:r w:rsidRPr="00B13663">
                  <w:rPr>
                    <w:rFonts w:ascii="Maiandra GD" w:hAnsi="Maiandra GD"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B13663" w:rsidR="006D4464" w:rsidP="005B41A2" w:rsidRDefault="006D4464" w14:paraId="312BE784" w14:textId="1AA7743C">
      <w:pPr>
        <w:pStyle w:val="GroupSeparation"/>
        <w:spacing w:after="0" w:line="240" w:lineRule="auto"/>
        <w:rPr>
          <w:rFonts w:ascii="Maiandra GD" w:hAnsi="Maiandra G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3"/>
        <w:gridCol w:w="2239"/>
        <w:gridCol w:w="779"/>
        <w:gridCol w:w="3375"/>
      </w:tblGrid>
      <w:tr w:rsidRPr="00B13663" w:rsidR="008279D6" w:rsidTr="009B3505" w14:paraId="7E01E5A0" w14:textId="77777777">
        <w:tc>
          <w:tcPr>
            <w:tcW w:w="683" w:type="dxa"/>
          </w:tcPr>
          <w:p w:rsidRPr="00B13663" w:rsidR="008279D6" w:rsidP="005B41A2" w:rsidRDefault="008279D6" w14:paraId="505915DC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  <w:tc>
          <w:tcPr>
            <w:tcW w:w="2239" w:type="dxa"/>
          </w:tcPr>
          <w:p w:rsidRPr="00B13663" w:rsidR="008279D6" w:rsidP="005B41A2" w:rsidRDefault="008279D6" w14:paraId="04A86880" w14:textId="77777777">
            <w:pPr>
              <w:pStyle w:val="GroupSeparation"/>
              <w:spacing w:after="0"/>
              <w:rPr>
                <w:rFonts w:ascii="Maiandra GD" w:hAnsi="Maiandra GD"/>
              </w:rPr>
            </w:pPr>
          </w:p>
        </w:tc>
        <w:tc>
          <w:tcPr>
            <w:tcW w:w="779" w:type="dxa"/>
          </w:tcPr>
          <w:p w:rsidRPr="00B13663" w:rsidR="008279D6" w:rsidP="005B41A2" w:rsidRDefault="008279D6" w14:paraId="4BBDA63B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  <w:tc>
          <w:tcPr>
            <w:tcW w:w="3375" w:type="dxa"/>
          </w:tcPr>
          <w:p w:rsidRPr="00B13663" w:rsidR="008279D6" w:rsidP="005B41A2" w:rsidRDefault="008279D6" w14:paraId="459EF3F5" w14:textId="77777777">
            <w:pPr>
              <w:pStyle w:val="GroupSeparation"/>
              <w:spacing w:after="0"/>
              <w:rPr>
                <w:rFonts w:ascii="Maiandra GD" w:hAnsi="Maiandra GD"/>
                <w:b/>
              </w:rPr>
            </w:pPr>
          </w:p>
        </w:tc>
      </w:tr>
    </w:tbl>
    <w:p w:rsidRPr="00B13663" w:rsidR="008166C0" w:rsidP="00FF5235" w:rsidRDefault="008166C0" w14:paraId="40083EF8" w14:textId="5B75F65B">
      <w:pPr>
        <w:spacing w:before="60" w:after="60"/>
        <w:ind w:right="144"/>
        <w:rPr>
          <w:rFonts w:ascii="Maiandra GD" w:hAnsi="Maiandra GD"/>
        </w:rPr>
      </w:pPr>
    </w:p>
    <w:sectPr w:rsidRPr="00B13663"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58" w:rsidP="00E40C63" w:rsidRDefault="005D7158" w14:paraId="1656497F" w14:textId="77777777">
      <w:pPr>
        <w:spacing w:after="0"/>
      </w:pPr>
      <w:r>
        <w:separator/>
      </w:r>
    </w:p>
  </w:endnote>
  <w:endnote w:type="continuationSeparator" w:id="0">
    <w:p w:rsidR="005D7158" w:rsidP="00E40C63" w:rsidRDefault="005D7158" w14:paraId="5F737FD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37293CE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54DF097F" w14:textId="77777777">
            <w:sdt>
              <w:sdtPr>
                <w:rPr>
                  <w:lang w:val="da-DK"/>
                </w:rPr>
                <w:alias w:val="#Nav: /Header/CompanyLegalStatement"/>
                <w:tag w:val="#Nav: Posted_Sales_Invoice/52178525"/>
                <w:id w:val="-207500241"/>
                <w:placeholder>
                  <w:docPart w:val="D74323E5E83F4DBCB91329738FC0774A"/>
                </w:placeholder>
                <w:dataBinding w:prefixMappings="xmlns:ns0='urn:microsoft-dynamics-nav/reports/Posted_Sales_Invoice/52178525/'" w:xpath="/ns0:NavWordReportXmlPart[1]/ns0:Header[1]/ns0:CompanyLegalStatement[1]" w:storeItemID="{FEE54C1A-25ED-40C3-BDD6-CDB8A388DF4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F3F925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0B7C35D1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44119F8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8A30E6" w14:paraId="161243D4" w14:textId="77777777">
      <w:tc>
        <w:tcPr>
          <w:tcW w:w="1738" w:type="pct"/>
        </w:tcPr>
        <w:p w:rsidRPr="003260F6" w:rsidR="0023400D" w:rsidP="00C43401" w:rsidRDefault="0023400D" w14:paraId="610549DC" w14:textId="4BC14152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  <w:tc>
        <w:tcPr>
          <w:tcW w:w="1042" w:type="pct"/>
        </w:tcPr>
        <w:p w:rsidRPr="003260F6" w:rsidR="0023400D" w:rsidP="00C43401" w:rsidRDefault="0023400D" w14:paraId="22EF6201" w14:textId="329060D6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</w:pPr>
        </w:p>
      </w:tc>
      <w:tc>
        <w:tcPr>
          <w:tcW w:w="970" w:type="pct"/>
          <w:tcMar>
            <w:right w:w="0" w:type="dxa"/>
          </w:tcMar>
        </w:tcPr>
        <w:p w:rsidRPr="003260F6" w:rsidR="0023400D" w:rsidP="00C43401" w:rsidRDefault="0023400D" w14:paraId="548F751D" w14:textId="67DFBD0B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  <w:tc>
        <w:tcPr>
          <w:tcW w:w="1250" w:type="pct"/>
        </w:tcPr>
        <w:p w:rsidRPr="003260F6" w:rsidR="0023400D" w:rsidP="00C43401" w:rsidRDefault="0023400D" w14:paraId="1E8CAE95" w14:textId="0D643DE5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</w:tr>
    <w:tr w:rsidRPr="00D44B9E" w:rsidR="0023400D" w:rsidTr="008A30E6" w14:paraId="64FE82BC" w14:textId="77777777">
      <w:tc>
        <w:tcPr>
          <w:tcW w:w="1738" w:type="pct"/>
        </w:tcPr>
        <w:p w:rsidRPr="008A30E6" w:rsidR="0023400D" w:rsidP="00B13663" w:rsidRDefault="0023400D" w14:paraId="4053CF09" w14:textId="77777777">
          <w:pPr>
            <w:pStyle w:val="Footer"/>
            <w:rPr>
              <w:rFonts w:cstheme="minorHAnsi"/>
              <w:sz w:val="20"/>
              <w:szCs w:val="20"/>
            </w:rPr>
          </w:pPr>
        </w:p>
      </w:tc>
      <w:tc>
        <w:tcPr>
          <w:tcW w:w="1042" w:type="pct"/>
        </w:tcPr>
        <w:p w:rsidRPr="00920AAB" w:rsidR="008A30E6" w:rsidP="008A30E6" w:rsidRDefault="008A30E6" w14:paraId="601BAF7F" w14:textId="245B2655">
          <w:pPr>
            <w:pStyle w:val="Footer"/>
            <w:rPr>
              <w:rFonts w:cstheme="minorHAnsi"/>
              <w:b/>
              <w:bCs/>
              <w:sz w:val="16"/>
              <w:szCs w:val="16"/>
              <w:lang w:val="da-DK"/>
            </w:rPr>
          </w:pPr>
        </w:p>
      </w:tc>
      <w:tc>
        <w:tcPr>
          <w:tcW w:w="970" w:type="pct"/>
          <w:tcMar>
            <w:right w:w="0" w:type="dxa"/>
          </w:tcMar>
        </w:tcPr>
        <w:p w:rsidRPr="00D44B9E" w:rsidR="0023400D" w:rsidP="00C43401" w:rsidRDefault="0023400D" w14:paraId="21288876" w14:textId="7C92D62C">
          <w:pPr>
            <w:rPr>
              <w:rFonts w:cstheme="minorHAnsi"/>
              <w:sz w:val="20"/>
              <w:szCs w:val="20"/>
            </w:rPr>
          </w:pPr>
        </w:p>
      </w:tc>
      <w:tc>
        <w:tcPr>
          <w:tcW w:w="1250" w:type="pct"/>
        </w:tcPr>
        <w:p w:rsidR="008A30E6" w:rsidP="008A30E6" w:rsidRDefault="008A30E6" w14:paraId="7240050E" w14:textId="7B9D0365">
          <w:pPr>
            <w:pStyle w:val="NoSpacing"/>
          </w:pPr>
        </w:p>
        <w:p w:rsidRPr="00D44B9E" w:rsidR="0023400D" w:rsidP="00617FE8" w:rsidRDefault="0023400D" w14:paraId="2B07CADE" w14:textId="5E3C780F">
          <w:pPr>
            <w:rPr>
              <w:rFonts w:cstheme="minorHAnsi"/>
              <w:sz w:val="20"/>
              <w:szCs w:val="20"/>
            </w:rPr>
          </w:pPr>
        </w:p>
      </w:tc>
    </w:tr>
  </w:tbl>
  <w:p w:rsidRPr="00D44B9E" w:rsidR="00160C42" w:rsidRDefault="00160C42" w14:paraId="73DAA4D5" w14:textId="6A0E8C4A">
    <w:pPr>
      <w:pStyle w:val="Footer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58" w:rsidP="00E40C63" w:rsidRDefault="005D7158" w14:paraId="0D6FF297" w14:textId="77777777">
      <w:pPr>
        <w:spacing w:after="0"/>
      </w:pPr>
      <w:r>
        <w:separator/>
      </w:r>
    </w:p>
  </w:footnote>
  <w:footnote w:type="continuationSeparator" w:id="0">
    <w:p w:rsidR="005D7158" w:rsidP="00E40C63" w:rsidRDefault="005D7158" w14:paraId="74F91FE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44E4848" w14:textId="77777777">
      <w:tc>
        <w:tcPr>
          <w:tcW w:w="2929" w:type="pct"/>
        </w:tcPr>
        <w:p w:rsidR="00C43401" w:rsidP="00C43401" w:rsidRDefault="00C43401" w14:paraId="397986E4" w14:textId="6816C00E">
          <w:pPr>
            <w:pStyle w:val="NoSpacing"/>
            <w:rPr>
              <w:b/>
            </w:rPr>
          </w:pPr>
        </w:p>
      </w:tc>
      <w:tc>
        <w:tcPr>
          <w:tcW w:w="2071" w:type="pct"/>
        </w:tcPr>
        <w:p w:rsidR="00C43401" w:rsidP="00C43401" w:rsidRDefault="00C43401" w14:paraId="063898E5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A37C9C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2776B"/>
    <w:rsid w:val="000314D6"/>
    <w:rsid w:val="00032E69"/>
    <w:rsid w:val="000357EB"/>
    <w:rsid w:val="00037882"/>
    <w:rsid w:val="00037CFC"/>
    <w:rsid w:val="00047143"/>
    <w:rsid w:val="00063F20"/>
    <w:rsid w:val="00066F99"/>
    <w:rsid w:val="000675B3"/>
    <w:rsid w:val="00070EE8"/>
    <w:rsid w:val="00074151"/>
    <w:rsid w:val="000844A3"/>
    <w:rsid w:val="000905B3"/>
    <w:rsid w:val="000A2D83"/>
    <w:rsid w:val="000A5C8B"/>
    <w:rsid w:val="000A665A"/>
    <w:rsid w:val="000B3D86"/>
    <w:rsid w:val="000D228E"/>
    <w:rsid w:val="000D537A"/>
    <w:rsid w:val="000D5796"/>
    <w:rsid w:val="000D5A6D"/>
    <w:rsid w:val="000E071F"/>
    <w:rsid w:val="00103846"/>
    <w:rsid w:val="00107E39"/>
    <w:rsid w:val="0011793B"/>
    <w:rsid w:val="00122441"/>
    <w:rsid w:val="0012384C"/>
    <w:rsid w:val="00123A7D"/>
    <w:rsid w:val="00126D5A"/>
    <w:rsid w:val="00130677"/>
    <w:rsid w:val="00134A71"/>
    <w:rsid w:val="00151C73"/>
    <w:rsid w:val="00160832"/>
    <w:rsid w:val="00160C42"/>
    <w:rsid w:val="001616DC"/>
    <w:rsid w:val="001621D9"/>
    <w:rsid w:val="001642FF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255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2B1"/>
    <w:rsid w:val="0023562B"/>
    <w:rsid w:val="00235CA0"/>
    <w:rsid w:val="00236BD5"/>
    <w:rsid w:val="002424F7"/>
    <w:rsid w:val="00245B0E"/>
    <w:rsid w:val="00251FA8"/>
    <w:rsid w:val="00257040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15BE"/>
    <w:rsid w:val="002C1803"/>
    <w:rsid w:val="002C7384"/>
    <w:rsid w:val="002E2A56"/>
    <w:rsid w:val="002E6788"/>
    <w:rsid w:val="002E7F9A"/>
    <w:rsid w:val="002F02AF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39A4"/>
    <w:rsid w:val="00346B21"/>
    <w:rsid w:val="00355E20"/>
    <w:rsid w:val="00364529"/>
    <w:rsid w:val="00364FD7"/>
    <w:rsid w:val="00366D25"/>
    <w:rsid w:val="00374316"/>
    <w:rsid w:val="00375035"/>
    <w:rsid w:val="00380ED4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06FB"/>
    <w:rsid w:val="003B1D59"/>
    <w:rsid w:val="003B344A"/>
    <w:rsid w:val="003B4DE8"/>
    <w:rsid w:val="003C1AC6"/>
    <w:rsid w:val="003C2C96"/>
    <w:rsid w:val="003C4ED3"/>
    <w:rsid w:val="003D120B"/>
    <w:rsid w:val="003D4B80"/>
    <w:rsid w:val="003E1892"/>
    <w:rsid w:val="003E2178"/>
    <w:rsid w:val="003F77E2"/>
    <w:rsid w:val="0040698F"/>
    <w:rsid w:val="0041602B"/>
    <w:rsid w:val="0041708A"/>
    <w:rsid w:val="004251CE"/>
    <w:rsid w:val="00427F42"/>
    <w:rsid w:val="0043655A"/>
    <w:rsid w:val="00442833"/>
    <w:rsid w:val="00444563"/>
    <w:rsid w:val="00444885"/>
    <w:rsid w:val="00447486"/>
    <w:rsid w:val="00451877"/>
    <w:rsid w:val="00451D06"/>
    <w:rsid w:val="0046083A"/>
    <w:rsid w:val="0047382C"/>
    <w:rsid w:val="004763E0"/>
    <w:rsid w:val="00476B17"/>
    <w:rsid w:val="004828FF"/>
    <w:rsid w:val="0048687D"/>
    <w:rsid w:val="00492354"/>
    <w:rsid w:val="00493436"/>
    <w:rsid w:val="004A4D71"/>
    <w:rsid w:val="004B22F6"/>
    <w:rsid w:val="004B3E55"/>
    <w:rsid w:val="004B47ED"/>
    <w:rsid w:val="004B6FE5"/>
    <w:rsid w:val="004C32D6"/>
    <w:rsid w:val="004C60A5"/>
    <w:rsid w:val="004D3B0A"/>
    <w:rsid w:val="004D404A"/>
    <w:rsid w:val="004D5A1F"/>
    <w:rsid w:val="004D5EEF"/>
    <w:rsid w:val="004E006E"/>
    <w:rsid w:val="004F2432"/>
    <w:rsid w:val="004F4682"/>
    <w:rsid w:val="0050342F"/>
    <w:rsid w:val="00510C93"/>
    <w:rsid w:val="0051660C"/>
    <w:rsid w:val="00524711"/>
    <w:rsid w:val="00524FE6"/>
    <w:rsid w:val="00531818"/>
    <w:rsid w:val="0053573B"/>
    <w:rsid w:val="00543913"/>
    <w:rsid w:val="00546672"/>
    <w:rsid w:val="00552846"/>
    <w:rsid w:val="00555B8F"/>
    <w:rsid w:val="0055738E"/>
    <w:rsid w:val="0056383D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158"/>
    <w:rsid w:val="005E5022"/>
    <w:rsid w:val="005E5EAE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17FE8"/>
    <w:rsid w:val="006228D3"/>
    <w:rsid w:val="006245DA"/>
    <w:rsid w:val="00641A26"/>
    <w:rsid w:val="006433EE"/>
    <w:rsid w:val="006510EF"/>
    <w:rsid w:val="00653AB2"/>
    <w:rsid w:val="00653C5D"/>
    <w:rsid w:val="00654103"/>
    <w:rsid w:val="00663BC8"/>
    <w:rsid w:val="00665505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1F2E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6040"/>
    <w:rsid w:val="006F2626"/>
    <w:rsid w:val="006F4191"/>
    <w:rsid w:val="00702AAD"/>
    <w:rsid w:val="00703968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26D8"/>
    <w:rsid w:val="00797305"/>
    <w:rsid w:val="007A0A2F"/>
    <w:rsid w:val="007A3649"/>
    <w:rsid w:val="007B235B"/>
    <w:rsid w:val="007B3609"/>
    <w:rsid w:val="007C48F9"/>
    <w:rsid w:val="007C71CD"/>
    <w:rsid w:val="007D6516"/>
    <w:rsid w:val="007E323C"/>
    <w:rsid w:val="007E4BFF"/>
    <w:rsid w:val="007F0817"/>
    <w:rsid w:val="007F505E"/>
    <w:rsid w:val="00802B5B"/>
    <w:rsid w:val="00807754"/>
    <w:rsid w:val="00810E29"/>
    <w:rsid w:val="008157A5"/>
    <w:rsid w:val="008158B0"/>
    <w:rsid w:val="00815D27"/>
    <w:rsid w:val="008166C0"/>
    <w:rsid w:val="00817EE6"/>
    <w:rsid w:val="00820262"/>
    <w:rsid w:val="0082571D"/>
    <w:rsid w:val="00826435"/>
    <w:rsid w:val="008279D6"/>
    <w:rsid w:val="0083207F"/>
    <w:rsid w:val="00836143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8620C"/>
    <w:rsid w:val="008972AA"/>
    <w:rsid w:val="008A0D39"/>
    <w:rsid w:val="008A30E6"/>
    <w:rsid w:val="008A3457"/>
    <w:rsid w:val="008A4D6C"/>
    <w:rsid w:val="008B6890"/>
    <w:rsid w:val="008B6A7B"/>
    <w:rsid w:val="008C2393"/>
    <w:rsid w:val="008C2F49"/>
    <w:rsid w:val="008C3901"/>
    <w:rsid w:val="008D7475"/>
    <w:rsid w:val="008E766D"/>
    <w:rsid w:val="008E7F5F"/>
    <w:rsid w:val="008F0A38"/>
    <w:rsid w:val="0090637C"/>
    <w:rsid w:val="009072D1"/>
    <w:rsid w:val="00907ECA"/>
    <w:rsid w:val="0091227C"/>
    <w:rsid w:val="00912C61"/>
    <w:rsid w:val="00920AAB"/>
    <w:rsid w:val="00922B1D"/>
    <w:rsid w:val="0092542A"/>
    <w:rsid w:val="00933DB5"/>
    <w:rsid w:val="00934610"/>
    <w:rsid w:val="00940735"/>
    <w:rsid w:val="00943A17"/>
    <w:rsid w:val="00945095"/>
    <w:rsid w:val="009453BC"/>
    <w:rsid w:val="00947B95"/>
    <w:rsid w:val="00954C6C"/>
    <w:rsid w:val="00962B71"/>
    <w:rsid w:val="009656DB"/>
    <w:rsid w:val="00966D04"/>
    <w:rsid w:val="00982950"/>
    <w:rsid w:val="009865E1"/>
    <w:rsid w:val="00991278"/>
    <w:rsid w:val="0099175E"/>
    <w:rsid w:val="009930BD"/>
    <w:rsid w:val="00994297"/>
    <w:rsid w:val="009943A4"/>
    <w:rsid w:val="00997858"/>
    <w:rsid w:val="009A071B"/>
    <w:rsid w:val="009A16F6"/>
    <w:rsid w:val="009B3505"/>
    <w:rsid w:val="009B485A"/>
    <w:rsid w:val="009B79E5"/>
    <w:rsid w:val="009D0CF0"/>
    <w:rsid w:val="009D29F0"/>
    <w:rsid w:val="009D508B"/>
    <w:rsid w:val="009D6FE7"/>
    <w:rsid w:val="009D74C0"/>
    <w:rsid w:val="009E16EA"/>
    <w:rsid w:val="009E251E"/>
    <w:rsid w:val="009E3855"/>
    <w:rsid w:val="009F21B5"/>
    <w:rsid w:val="009F45A6"/>
    <w:rsid w:val="00A00B95"/>
    <w:rsid w:val="00A01AB9"/>
    <w:rsid w:val="00A048EC"/>
    <w:rsid w:val="00A132E3"/>
    <w:rsid w:val="00A1530F"/>
    <w:rsid w:val="00A30C38"/>
    <w:rsid w:val="00A3773A"/>
    <w:rsid w:val="00A4116C"/>
    <w:rsid w:val="00A42BE5"/>
    <w:rsid w:val="00A54A4D"/>
    <w:rsid w:val="00A57FD1"/>
    <w:rsid w:val="00A76F36"/>
    <w:rsid w:val="00A773DB"/>
    <w:rsid w:val="00A9010E"/>
    <w:rsid w:val="00A92EBA"/>
    <w:rsid w:val="00A93B66"/>
    <w:rsid w:val="00A940EF"/>
    <w:rsid w:val="00A9726D"/>
    <w:rsid w:val="00A97B8A"/>
    <w:rsid w:val="00AA59F5"/>
    <w:rsid w:val="00AB0297"/>
    <w:rsid w:val="00AB47BE"/>
    <w:rsid w:val="00AB4E3C"/>
    <w:rsid w:val="00AC0E66"/>
    <w:rsid w:val="00AD1D9E"/>
    <w:rsid w:val="00AD7C45"/>
    <w:rsid w:val="00AE5590"/>
    <w:rsid w:val="00AE6131"/>
    <w:rsid w:val="00AF1EDD"/>
    <w:rsid w:val="00AF4452"/>
    <w:rsid w:val="00B01DA6"/>
    <w:rsid w:val="00B10D67"/>
    <w:rsid w:val="00B13663"/>
    <w:rsid w:val="00B1593F"/>
    <w:rsid w:val="00B179CC"/>
    <w:rsid w:val="00B22FDE"/>
    <w:rsid w:val="00B25A22"/>
    <w:rsid w:val="00B32D4B"/>
    <w:rsid w:val="00B3362F"/>
    <w:rsid w:val="00B33B68"/>
    <w:rsid w:val="00B3704C"/>
    <w:rsid w:val="00B402B9"/>
    <w:rsid w:val="00B4253A"/>
    <w:rsid w:val="00B437D5"/>
    <w:rsid w:val="00B53D5E"/>
    <w:rsid w:val="00B57659"/>
    <w:rsid w:val="00B60D54"/>
    <w:rsid w:val="00B64483"/>
    <w:rsid w:val="00B7164E"/>
    <w:rsid w:val="00B8041E"/>
    <w:rsid w:val="00B8205C"/>
    <w:rsid w:val="00B86BCD"/>
    <w:rsid w:val="00B86E6F"/>
    <w:rsid w:val="00B91CA1"/>
    <w:rsid w:val="00B92F96"/>
    <w:rsid w:val="00B96060"/>
    <w:rsid w:val="00BA7E80"/>
    <w:rsid w:val="00BB207F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04EF5"/>
    <w:rsid w:val="00C14376"/>
    <w:rsid w:val="00C23DA9"/>
    <w:rsid w:val="00C25361"/>
    <w:rsid w:val="00C27C1A"/>
    <w:rsid w:val="00C321B8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474C6"/>
    <w:rsid w:val="00C64219"/>
    <w:rsid w:val="00C70685"/>
    <w:rsid w:val="00C754E4"/>
    <w:rsid w:val="00C96149"/>
    <w:rsid w:val="00CA1259"/>
    <w:rsid w:val="00CA4E0D"/>
    <w:rsid w:val="00CA6394"/>
    <w:rsid w:val="00CA6666"/>
    <w:rsid w:val="00CB364D"/>
    <w:rsid w:val="00CB70AD"/>
    <w:rsid w:val="00CC0844"/>
    <w:rsid w:val="00CC289D"/>
    <w:rsid w:val="00CD0D35"/>
    <w:rsid w:val="00CD1B92"/>
    <w:rsid w:val="00CD7E5C"/>
    <w:rsid w:val="00CE5ADF"/>
    <w:rsid w:val="00CF2AE4"/>
    <w:rsid w:val="00CF5F27"/>
    <w:rsid w:val="00D02C55"/>
    <w:rsid w:val="00D06263"/>
    <w:rsid w:val="00D21D63"/>
    <w:rsid w:val="00D22638"/>
    <w:rsid w:val="00D235D0"/>
    <w:rsid w:val="00D243D1"/>
    <w:rsid w:val="00D267CC"/>
    <w:rsid w:val="00D30130"/>
    <w:rsid w:val="00D314E0"/>
    <w:rsid w:val="00D31EB2"/>
    <w:rsid w:val="00D40A70"/>
    <w:rsid w:val="00D41DC8"/>
    <w:rsid w:val="00D44B9E"/>
    <w:rsid w:val="00D47B7B"/>
    <w:rsid w:val="00D52551"/>
    <w:rsid w:val="00D52B82"/>
    <w:rsid w:val="00D538D2"/>
    <w:rsid w:val="00D53B6F"/>
    <w:rsid w:val="00D54A61"/>
    <w:rsid w:val="00D54DEE"/>
    <w:rsid w:val="00D568E3"/>
    <w:rsid w:val="00D57BA6"/>
    <w:rsid w:val="00D6006D"/>
    <w:rsid w:val="00D6071C"/>
    <w:rsid w:val="00D70A0C"/>
    <w:rsid w:val="00D72A07"/>
    <w:rsid w:val="00D72E02"/>
    <w:rsid w:val="00D732DC"/>
    <w:rsid w:val="00D754C6"/>
    <w:rsid w:val="00D75AAF"/>
    <w:rsid w:val="00DA0B45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20F3"/>
    <w:rsid w:val="00E15258"/>
    <w:rsid w:val="00E21ED9"/>
    <w:rsid w:val="00E22B7E"/>
    <w:rsid w:val="00E375BC"/>
    <w:rsid w:val="00E40C63"/>
    <w:rsid w:val="00E41182"/>
    <w:rsid w:val="00E4361D"/>
    <w:rsid w:val="00E470F6"/>
    <w:rsid w:val="00E5259E"/>
    <w:rsid w:val="00E53A6E"/>
    <w:rsid w:val="00E54F17"/>
    <w:rsid w:val="00E65451"/>
    <w:rsid w:val="00E67097"/>
    <w:rsid w:val="00E676EF"/>
    <w:rsid w:val="00E73173"/>
    <w:rsid w:val="00E902EA"/>
    <w:rsid w:val="00E9233A"/>
    <w:rsid w:val="00E96A2B"/>
    <w:rsid w:val="00EA0585"/>
    <w:rsid w:val="00EA246E"/>
    <w:rsid w:val="00EA27AA"/>
    <w:rsid w:val="00EB2DC0"/>
    <w:rsid w:val="00EB5B19"/>
    <w:rsid w:val="00EB686D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3DA"/>
    <w:rsid w:val="00F117EC"/>
    <w:rsid w:val="00F14176"/>
    <w:rsid w:val="00F20F72"/>
    <w:rsid w:val="00F219F1"/>
    <w:rsid w:val="00F3494A"/>
    <w:rsid w:val="00F36FA0"/>
    <w:rsid w:val="00F44822"/>
    <w:rsid w:val="00F45ED2"/>
    <w:rsid w:val="00F52BEC"/>
    <w:rsid w:val="00F53047"/>
    <w:rsid w:val="00F56E4E"/>
    <w:rsid w:val="00F66A1F"/>
    <w:rsid w:val="00F81AE9"/>
    <w:rsid w:val="00F81F83"/>
    <w:rsid w:val="00F82340"/>
    <w:rsid w:val="00F82714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68B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ed0dceb916e444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7D967BD016F54982A8ED24B319D50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B1CFC-4B2D-40E8-A9B2-09E05BE00C87}"/>
      </w:docPartPr>
      <w:docPartBody>
        <w:p w:rsidR="00EB6C53" w:rsidRDefault="00962F04" w:rsidP="00962F04">
          <w:pPr>
            <w:pStyle w:val="7D967BD016F54982A8ED24B319D50E8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24E3673B4945E0B90C0158A6B97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AECBC-B88C-4DD8-8059-479A37D8A2A1}"/>
      </w:docPartPr>
      <w:docPartBody>
        <w:p w:rsidR="003306C1" w:rsidRDefault="00404ADE" w:rsidP="00404ADE">
          <w:pPr>
            <w:pStyle w:val="2724E3673B4945E0B90C0158A6B972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490804B6E47BBA43253E57695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68310-85A2-435E-84BE-1A11859BACBA}"/>
      </w:docPartPr>
      <w:docPartBody>
        <w:p w:rsidR="003306C1" w:rsidRDefault="00404ADE" w:rsidP="00404ADE">
          <w:pPr>
            <w:pStyle w:val="04E490804B6E47BBA43253E576957C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514AEDA9CD4A898682F7789BDD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9474C-21EB-436F-A11A-6C020CF99B4A}"/>
      </w:docPartPr>
      <w:docPartBody>
        <w:p w:rsidR="003306C1" w:rsidRDefault="00404ADE" w:rsidP="00404ADE">
          <w:pPr>
            <w:pStyle w:val="F7514AEDA9CD4A898682F7789BDD29C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1BF3-E80E-4525-90AC-DB5E4D89FDD1}"/>
      </w:docPartPr>
      <w:docPartBody>
        <w:p w:rsidR="00B02952" w:rsidRDefault="0014767C">
          <w:r w:rsidRPr="000071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577CD78B04423BB3228A4D99E5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DAC5-84E1-4B06-AE44-BD7BD3ECEBC1}"/>
      </w:docPartPr>
      <w:docPartBody>
        <w:p w:rsidR="00AF0C09" w:rsidRDefault="00B02952" w:rsidP="00B02952">
          <w:pPr>
            <w:pStyle w:val="4C1577CD78B04423BB3228A4D99E5B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3C1337ED6E480BA7BDF3E866607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3C6F-F5EF-4A7A-BE16-3FD3B7504A01}"/>
      </w:docPartPr>
      <w:docPartBody>
        <w:p w:rsidR="00AF0C09" w:rsidRDefault="00B02952" w:rsidP="00B02952">
          <w:pPr>
            <w:pStyle w:val="813C1337ED6E480BA7BDF3E8666078B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B35EFA64284B9E9946D01D6D8FF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C629E-1463-4A67-A75A-B5E5DC0251FA}"/>
      </w:docPartPr>
      <w:docPartBody>
        <w:p w:rsidR="00AF0C09" w:rsidRDefault="00B02952" w:rsidP="00B02952">
          <w:pPr>
            <w:pStyle w:val="7EB35EFA64284B9E9946D01D6D8FF2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61E2416D3C4B0898EB9A27088E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FB21F-1940-4D28-8EE6-2EFE828B4B0E}"/>
      </w:docPartPr>
      <w:docPartBody>
        <w:p w:rsidR="00AF0C09" w:rsidRDefault="00B02952" w:rsidP="00B02952">
          <w:pPr>
            <w:pStyle w:val="4161E2416D3C4B0898EB9A27088E66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1D0C04F83F45F39869AE2AB9EE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8F8A-6038-4A00-B297-74E3A18623F2}"/>
      </w:docPartPr>
      <w:docPartBody>
        <w:p w:rsidR="00AF0C09" w:rsidRDefault="00B02952" w:rsidP="00B02952">
          <w:pPr>
            <w:pStyle w:val="FC1D0C04F83F45F39869AE2AB9EE4AE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CDB6147E641D4BA9D9A6CA608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7E7C-502A-498A-A35A-79F6F86936FD}"/>
      </w:docPartPr>
      <w:docPartBody>
        <w:p w:rsidR="00AF0C09" w:rsidRDefault="00B02952" w:rsidP="00B02952">
          <w:pPr>
            <w:pStyle w:val="6EBCDB6147E641D4BA9D9A6CA608CF7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F2EDF6CF46425886901A61A9A3C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5218-6AAE-44C9-B684-981B70F063D9}"/>
      </w:docPartPr>
      <w:docPartBody>
        <w:p w:rsidR="00AF0C09" w:rsidRDefault="00B02952" w:rsidP="00B02952">
          <w:pPr>
            <w:pStyle w:val="9AF2EDF6CF46425886901A61A9A3C3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5B76D85F0C4FB58DBE5B7448476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E9ABB-836B-4077-BDB5-8EA6A2D690F2}"/>
      </w:docPartPr>
      <w:docPartBody>
        <w:p w:rsidR="00AF0C09" w:rsidRDefault="00B02952" w:rsidP="00B02952">
          <w:pPr>
            <w:pStyle w:val="635B76D85F0C4FB58DBE5B7448476ACB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75370A5B02439C844DBB58C47E8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42D72-807B-4820-8EE9-B348F4475B98}"/>
      </w:docPartPr>
      <w:docPartBody>
        <w:p w:rsidR="00AF0C09" w:rsidRDefault="00B02952" w:rsidP="00B02952">
          <w:pPr>
            <w:pStyle w:val="9575370A5B02439C844DBB58C47E844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E4047C7304E6C911019D97424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DBAF-D97E-42CC-BA7F-7C4DE1AEA913}"/>
      </w:docPartPr>
      <w:docPartBody>
        <w:p w:rsidR="00AF0C09" w:rsidRDefault="00B02952" w:rsidP="00B02952">
          <w:pPr>
            <w:pStyle w:val="228E4047C7304E6C911019D97424E3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1D9B09860B4EEE9049E1BC8384D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0744A-B06F-420B-94D1-A3EE026ACC3F}"/>
      </w:docPartPr>
      <w:docPartBody>
        <w:p w:rsidR="00AF0C09" w:rsidRDefault="00B02952" w:rsidP="00B02952">
          <w:pPr>
            <w:pStyle w:val="A81D9B09860B4EEE9049E1BC8384D72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E3FD88111F4ECE8DF3854A29B3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70974-86F7-45A7-B31C-22998A4176F0}"/>
      </w:docPartPr>
      <w:docPartBody>
        <w:p w:rsidR="00AF0C09" w:rsidRDefault="00B02952" w:rsidP="00B02952">
          <w:pPr>
            <w:pStyle w:val="60E3FD88111F4ECE8DF3854A29B38356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20531"/>
    <w:rsid w:val="00062927"/>
    <w:rsid w:val="00062BCC"/>
    <w:rsid w:val="000A7EE2"/>
    <w:rsid w:val="000B5849"/>
    <w:rsid w:val="000C099C"/>
    <w:rsid w:val="000C1E00"/>
    <w:rsid w:val="000C30DE"/>
    <w:rsid w:val="000C32FA"/>
    <w:rsid w:val="000C4C31"/>
    <w:rsid w:val="000C6630"/>
    <w:rsid w:val="000D4FFA"/>
    <w:rsid w:val="000F080C"/>
    <w:rsid w:val="000F1594"/>
    <w:rsid w:val="00111F37"/>
    <w:rsid w:val="00123923"/>
    <w:rsid w:val="00140011"/>
    <w:rsid w:val="0014767C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861BA"/>
    <w:rsid w:val="002A5D7D"/>
    <w:rsid w:val="002B16B0"/>
    <w:rsid w:val="002C6418"/>
    <w:rsid w:val="002C6608"/>
    <w:rsid w:val="002D4377"/>
    <w:rsid w:val="002D5A0A"/>
    <w:rsid w:val="002E09E8"/>
    <w:rsid w:val="002F6AA1"/>
    <w:rsid w:val="00307F0B"/>
    <w:rsid w:val="00322F6F"/>
    <w:rsid w:val="003306C1"/>
    <w:rsid w:val="0034089E"/>
    <w:rsid w:val="00350A6F"/>
    <w:rsid w:val="003633E3"/>
    <w:rsid w:val="0038586A"/>
    <w:rsid w:val="00391CDB"/>
    <w:rsid w:val="003E037C"/>
    <w:rsid w:val="003E39B2"/>
    <w:rsid w:val="003F46D3"/>
    <w:rsid w:val="00404ADE"/>
    <w:rsid w:val="004069F2"/>
    <w:rsid w:val="00440EBC"/>
    <w:rsid w:val="00441283"/>
    <w:rsid w:val="004508EE"/>
    <w:rsid w:val="00471979"/>
    <w:rsid w:val="00496861"/>
    <w:rsid w:val="004C7006"/>
    <w:rsid w:val="004C7EFF"/>
    <w:rsid w:val="004D297A"/>
    <w:rsid w:val="004D478D"/>
    <w:rsid w:val="004E2932"/>
    <w:rsid w:val="005073E4"/>
    <w:rsid w:val="00511C3E"/>
    <w:rsid w:val="0051742B"/>
    <w:rsid w:val="005336F2"/>
    <w:rsid w:val="00537FE2"/>
    <w:rsid w:val="005808F5"/>
    <w:rsid w:val="005D3D73"/>
    <w:rsid w:val="005D7221"/>
    <w:rsid w:val="005E35BE"/>
    <w:rsid w:val="005E3CE5"/>
    <w:rsid w:val="005F4655"/>
    <w:rsid w:val="005F6D68"/>
    <w:rsid w:val="00600011"/>
    <w:rsid w:val="00606FF7"/>
    <w:rsid w:val="006105B3"/>
    <w:rsid w:val="006109C1"/>
    <w:rsid w:val="006278B9"/>
    <w:rsid w:val="00636389"/>
    <w:rsid w:val="00643240"/>
    <w:rsid w:val="006706AC"/>
    <w:rsid w:val="0067402E"/>
    <w:rsid w:val="00691B54"/>
    <w:rsid w:val="006A568E"/>
    <w:rsid w:val="006B1307"/>
    <w:rsid w:val="006E63B9"/>
    <w:rsid w:val="0071615C"/>
    <w:rsid w:val="007212E7"/>
    <w:rsid w:val="00724BA0"/>
    <w:rsid w:val="00733AC0"/>
    <w:rsid w:val="00734381"/>
    <w:rsid w:val="007351AB"/>
    <w:rsid w:val="00781235"/>
    <w:rsid w:val="00796E3F"/>
    <w:rsid w:val="007A26C4"/>
    <w:rsid w:val="007A3BCA"/>
    <w:rsid w:val="007B0896"/>
    <w:rsid w:val="007D08E3"/>
    <w:rsid w:val="007F55E3"/>
    <w:rsid w:val="00803470"/>
    <w:rsid w:val="0081124A"/>
    <w:rsid w:val="00822ECA"/>
    <w:rsid w:val="00832389"/>
    <w:rsid w:val="00833113"/>
    <w:rsid w:val="008414C6"/>
    <w:rsid w:val="00850A00"/>
    <w:rsid w:val="00852CD2"/>
    <w:rsid w:val="00881A37"/>
    <w:rsid w:val="00886193"/>
    <w:rsid w:val="008969E0"/>
    <w:rsid w:val="008B3F9C"/>
    <w:rsid w:val="008C327C"/>
    <w:rsid w:val="008C69B7"/>
    <w:rsid w:val="008D307E"/>
    <w:rsid w:val="008F7F35"/>
    <w:rsid w:val="008F7F50"/>
    <w:rsid w:val="00920D69"/>
    <w:rsid w:val="009248DD"/>
    <w:rsid w:val="00954758"/>
    <w:rsid w:val="009563FB"/>
    <w:rsid w:val="00962F04"/>
    <w:rsid w:val="00965A06"/>
    <w:rsid w:val="00997A5F"/>
    <w:rsid w:val="009B550E"/>
    <w:rsid w:val="009C1DFD"/>
    <w:rsid w:val="009C7718"/>
    <w:rsid w:val="009E68BC"/>
    <w:rsid w:val="00A10327"/>
    <w:rsid w:val="00A1762E"/>
    <w:rsid w:val="00A21A72"/>
    <w:rsid w:val="00A27CB6"/>
    <w:rsid w:val="00A42AC1"/>
    <w:rsid w:val="00A555E7"/>
    <w:rsid w:val="00A73180"/>
    <w:rsid w:val="00A732B7"/>
    <w:rsid w:val="00A81735"/>
    <w:rsid w:val="00A82E31"/>
    <w:rsid w:val="00A91182"/>
    <w:rsid w:val="00A917F9"/>
    <w:rsid w:val="00A93787"/>
    <w:rsid w:val="00AB40EF"/>
    <w:rsid w:val="00AC6E16"/>
    <w:rsid w:val="00AD496D"/>
    <w:rsid w:val="00AD5FC1"/>
    <w:rsid w:val="00AF0C09"/>
    <w:rsid w:val="00AF6278"/>
    <w:rsid w:val="00B02952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0327"/>
    <w:rsid w:val="00C03606"/>
    <w:rsid w:val="00C16093"/>
    <w:rsid w:val="00C22EFB"/>
    <w:rsid w:val="00C63F99"/>
    <w:rsid w:val="00C945BD"/>
    <w:rsid w:val="00CB561E"/>
    <w:rsid w:val="00CC5AC9"/>
    <w:rsid w:val="00CD16CC"/>
    <w:rsid w:val="00CE6D79"/>
    <w:rsid w:val="00CF4606"/>
    <w:rsid w:val="00D0317A"/>
    <w:rsid w:val="00D1575A"/>
    <w:rsid w:val="00D316DD"/>
    <w:rsid w:val="00D630C6"/>
    <w:rsid w:val="00D843E6"/>
    <w:rsid w:val="00DA1BBC"/>
    <w:rsid w:val="00DA38FE"/>
    <w:rsid w:val="00DA5F93"/>
    <w:rsid w:val="00DA62A4"/>
    <w:rsid w:val="00DA62AA"/>
    <w:rsid w:val="00DB52A8"/>
    <w:rsid w:val="00DC713A"/>
    <w:rsid w:val="00DD1F5E"/>
    <w:rsid w:val="00DE673B"/>
    <w:rsid w:val="00E022EC"/>
    <w:rsid w:val="00E13CF4"/>
    <w:rsid w:val="00E246A7"/>
    <w:rsid w:val="00E31037"/>
    <w:rsid w:val="00E82CAF"/>
    <w:rsid w:val="00E92499"/>
    <w:rsid w:val="00EA0CDB"/>
    <w:rsid w:val="00EB11C4"/>
    <w:rsid w:val="00EB6C53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67C89"/>
    <w:rsid w:val="00F87021"/>
    <w:rsid w:val="00F90B5E"/>
    <w:rsid w:val="00FA0530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2E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54582147559649649C2E4FF27A925DCA">
    <w:name w:val="54582147559649649C2E4FF27A925DCA"/>
    <w:rsid w:val="001A3C35"/>
  </w:style>
  <w:style w:type="paragraph" w:customStyle="1" w:styleId="7D967BD016F54982A8ED24B319D50E83">
    <w:name w:val="7D967BD016F54982A8ED24B319D50E83"/>
    <w:rsid w:val="00962F04"/>
  </w:style>
  <w:style w:type="paragraph" w:customStyle="1" w:styleId="2724E3673B4945E0B90C0158A6B972FA">
    <w:name w:val="2724E3673B4945E0B90C0158A6B972FA"/>
    <w:rsid w:val="00404ADE"/>
  </w:style>
  <w:style w:type="paragraph" w:customStyle="1" w:styleId="04E490804B6E47BBA43253E576957C4F">
    <w:name w:val="04E490804B6E47BBA43253E576957C4F"/>
    <w:rsid w:val="00404ADE"/>
  </w:style>
  <w:style w:type="paragraph" w:customStyle="1" w:styleId="F7514AEDA9CD4A898682F7789BDD29C3">
    <w:name w:val="F7514AEDA9CD4A898682F7789BDD29C3"/>
    <w:rsid w:val="00404ADE"/>
  </w:style>
  <w:style w:type="paragraph" w:customStyle="1" w:styleId="4C1577CD78B04423BB3228A4D99E5B21">
    <w:name w:val="4C1577CD78B04423BB3228A4D99E5B21"/>
    <w:rsid w:val="00B02952"/>
  </w:style>
  <w:style w:type="paragraph" w:customStyle="1" w:styleId="813C1337ED6E480BA7BDF3E8666078B4">
    <w:name w:val="813C1337ED6E480BA7BDF3E8666078B4"/>
    <w:rsid w:val="00B02952"/>
  </w:style>
  <w:style w:type="paragraph" w:customStyle="1" w:styleId="7EB35EFA64284B9E9946D01D6D8FF219">
    <w:name w:val="7EB35EFA64284B9E9946D01D6D8FF219"/>
    <w:rsid w:val="00B02952"/>
  </w:style>
  <w:style w:type="paragraph" w:customStyle="1" w:styleId="4161E2416D3C4B0898EB9A27088E66FB">
    <w:name w:val="4161E2416D3C4B0898EB9A27088E66FB"/>
    <w:rsid w:val="00B02952"/>
  </w:style>
  <w:style w:type="paragraph" w:customStyle="1" w:styleId="FC1D0C04F83F45F39869AE2AB9EE4AE8">
    <w:name w:val="FC1D0C04F83F45F39869AE2AB9EE4AE8"/>
    <w:rsid w:val="00B02952"/>
  </w:style>
  <w:style w:type="paragraph" w:customStyle="1" w:styleId="6EBCDB6147E641D4BA9D9A6CA608CF78">
    <w:name w:val="6EBCDB6147E641D4BA9D9A6CA608CF78"/>
    <w:rsid w:val="00B02952"/>
  </w:style>
  <w:style w:type="paragraph" w:customStyle="1" w:styleId="9AF2EDF6CF46425886901A61A9A3C315">
    <w:name w:val="9AF2EDF6CF46425886901A61A9A3C315"/>
    <w:rsid w:val="00B02952"/>
  </w:style>
  <w:style w:type="paragraph" w:customStyle="1" w:styleId="635B76D85F0C4FB58DBE5B7448476ACB">
    <w:name w:val="635B76D85F0C4FB58DBE5B7448476ACB"/>
    <w:rsid w:val="00B02952"/>
  </w:style>
  <w:style w:type="paragraph" w:customStyle="1" w:styleId="9575370A5B02439C844DBB58C47E844F">
    <w:name w:val="9575370A5B02439C844DBB58C47E844F"/>
    <w:rsid w:val="00B02952"/>
  </w:style>
  <w:style w:type="paragraph" w:customStyle="1" w:styleId="228E4047C7304E6C911019D97424E333">
    <w:name w:val="228E4047C7304E6C911019D97424E333"/>
    <w:rsid w:val="00B02952"/>
  </w:style>
  <w:style w:type="paragraph" w:customStyle="1" w:styleId="A81D9B09860B4EEE9049E1BC8384D72B">
    <w:name w:val="A81D9B09860B4EEE9049E1BC8384D72B"/>
    <w:rsid w:val="00B02952"/>
  </w:style>
  <w:style w:type="paragraph" w:customStyle="1" w:styleId="60E3FD88111F4ECE8DF3854A29B38356">
    <w:name w:val="60E3FD88111F4ECE8DF3854A29B38356"/>
    <w:rsid w:val="00B02952"/>
  </w:style>
  <w:style w:type="paragraph" w:customStyle="1" w:styleId="26035C2173D74A20820041FC0C780A2A">
    <w:name w:val="26035C2173D74A20820041FC0C780A2A"/>
    <w:rsid w:val="007212E7"/>
  </w:style>
  <w:style w:type="paragraph" w:customStyle="1" w:styleId="4195204E6B394E70BACEEB8F66EE4D42">
    <w:name w:val="4195204E6B394E70BACEEB8F66EE4D42"/>
    <w:rsid w:val="007212E7"/>
  </w:style>
  <w:style w:type="paragraph" w:customStyle="1" w:styleId="0BA3D17F23214517994265BF9EA6F6F3">
    <w:name w:val="0BA3D17F23214517994265BF9EA6F6F3"/>
    <w:rsid w:val="007212E7"/>
  </w:style>
  <w:style w:type="paragraph" w:customStyle="1" w:styleId="EFAE3C31B0B44A69B26426AD17EE2A70">
    <w:name w:val="EFAE3C31B0B44A69B26426AD17EE2A70"/>
    <w:rsid w:val="007212E7"/>
  </w:style>
  <w:style w:type="paragraph" w:customStyle="1" w:styleId="C3AE3FFC8CE74D0297E4E29618A2FEBC">
    <w:name w:val="C3AE3FFC8CE74D0297E4E29618A2FEBC"/>
    <w:rsid w:val="007212E7"/>
  </w:style>
  <w:style w:type="paragraph" w:customStyle="1" w:styleId="9A46E71CB6864541A0C862825FD73408">
    <w:name w:val="9A46E71CB6864541A0C862825FD73408"/>
    <w:rsid w:val="00721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o s t e d _ S a l e s _ I n v o i c e / 5 2 1 7 8 5 2 5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F a c t o r _ H e a d e r > C u r r e n c y F a c t o r _ H e a d e r < / C u r r e n c y F a c t o r _ H e a d e r >  
         < C u s t A d d r e s s > C u s t A d d r e s s < / C u s t A d d r e s s >  
         < C u s t E m a i l > C u s t E m a i l < / C u s t E m a i l >  
         < C u s t H s C o d e s > C u s t H s C o d e s < / C u s t H s C o d e s >  
         < C u s t N a m e > C u s t N a m e < / C u s t N a m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> C u s t P h o n e < / C u s t P h o n e >  
         < c u s t P i n > c u s t P i n < / c u s t P i n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D u e D a t e > D o c u m e n t D a t e _ D u e D a t e < / D o c u m e n t D a t e _ D u e D a t e >  
         < D o c u m e n t D a t e _ H e a d e r > D o c u m e n t D a t e _ H e a d e r < / D o c u m e n t D a t e _ H e a d e r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S C o d e s _ H e a d e r > H S C o d e s _ H e a d e r < / H S C o d e s _ H e a d e r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L C Y > L i n e A m o u n t L C Y < / L i n e A m o u n t L C Y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A m o u n t I n c l u d i n g V A T L C Y > T o t a l A m o u n t I n c l u d i n g V A T L C Y < / T o t a l A m o u n t I n c l u d i n g V A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068C7E3-E78D-4DFC-A115-9C650620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2022-01-28T09:31:00Z</dcterms:created>
  <dcterms:modified xsi:type="dcterms:W3CDTF">2023-01-12T07:09:00Z</dcterms:modified>
</cp:coreProperties>
</file>