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9"/>
      </w:tblGrid>
      <w:tr w:rsidR="009D29F0" w:rsidTr="005B41A2">
        <w:trPr>
          <w:gridAfter w:val="1"/>
          <w:wAfter w:w="9" w:type="dxa"/>
          <w:trHeight w:val="1584"/>
        </w:trPr>
        <w:tc>
          <w:tcPr>
            <w:tcW w:w="5670" w:type="dxa"/>
            <w:gridSpan w:val="2"/>
            <w:vAlign w:val="center"/>
          </w:tcPr>
          <w:p w:rsidRPr="0023400D" w:rsidR="0023400D" w:rsidP="0023400D" w:rsidRDefault="00FF0321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Pr="00854DDE" w:rsidR="0023400D" w:rsidP="0023400D" w:rsidRDefault="00FF0321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>
            <w:pPr>
              <w:contextualSpacing/>
            </w:pPr>
          </w:p>
        </w:tc>
        <w:tc>
          <w:tcPr>
            <w:tcW w:w="4526" w:type="dxa"/>
          </w:tcPr>
          <w:p w:rsidR="009D29F0" w:rsidP="0023400D" w:rsidRDefault="00FF0321">
            <w:pPr>
              <w:jc w:val="right"/>
            </w:pPr>
            <w:sdt>
              <w:sdtPr>
                <w:alias w:val="#Nav: /Header/CompanyPicture"/>
                <w:tag w:val="#Nav: Sales_Invoice/52178538"/>
                <w:id w:val="795027538"/>
                <w:dataBinding w:prefixMappings="xmlns:ns0='urn:microsoft-dynamics-nav/reports/Sales_Invoice/52178538/'" w:xpath="/ns0:NavWordReportXmlPart[1]/ns0:Header[1]/ns0:CompanyPicture[1]" w:storeItemID="{449FD958-388F-4BB5-BF33-B32A63E27B5D}"/>
                <w:picture/>
              </w:sdtPr>
              <w:sdtEndPr/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04128D98" wp14:editId="56CEBB56">
                      <wp:extent cx="2160000" cy="1080000"/>
                      <wp:effectExtent l="0" t="0" r="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5B41A2">
        <w:trPr>
          <w:cantSplit/>
          <w:trHeight w:val="360"/>
        </w:trPr>
        <w:tc>
          <w:tcPr>
            <w:tcW w:w="5103" w:type="dxa"/>
          </w:tcPr>
          <w:p w:rsidRPr="00EB2DC0" w:rsidR="0023400D" w:rsidP="00EB2DC0" w:rsidRDefault="0023400D">
            <w:pPr>
              <w:pStyle w:val="NoSpacing"/>
            </w:pPr>
          </w:p>
        </w:tc>
        <w:tc>
          <w:tcPr>
            <w:tcW w:w="567" w:type="dxa"/>
            <w:vAlign w:val="bottom"/>
          </w:tcPr>
          <w:p w:rsidRPr="00537DB7" w:rsidR="0023400D" w:rsidP="002A37A1" w:rsidRDefault="0023400D">
            <w:pPr>
              <w:pStyle w:val="Heading1"/>
              <w:ind w:left="87"/>
              <w:outlineLvl w:val="0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Sales_Invoice/52178538"/>
              <w:id w:val="-721288217"/>
              <w:placeholder>
                <w:docPart w:val="EAD57C8AAAEA4DC3B7D05DF5636AB741"/>
              </w:placeholder>
              <w:dataBinding w:prefixMappings="xmlns:ns0='urn:microsoft-dynamics-nav/reports/Sales_Invoice/52178538/'" w:xpath="/ns0:NavWordReportXmlPart[1]/ns0:Header[1]/ns0:CompanyAddress1[1]" w:storeItemID="{449FD958-388F-4BB5-BF33-B32A63E27B5D}"/>
              <w:text/>
            </w:sdtPr>
            <w:sdtEndPr/>
            <w:sdtContent>
              <w:p w:rsidRPr="006921DE" w:rsidR="0023400D" w:rsidP="0023400D" w:rsidRDefault="0023400D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23400D" w:rsidTr="005B41A2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ales_Invoice/52178538"/>
            <w:id w:val="243469486"/>
            <w:placeholder>
              <w:docPart w:val="14CF228A6E094452B2C96AA1464BC619"/>
            </w:placeholder>
            <w:dataBinding w:prefixMappings="xmlns:ns0='urn:microsoft-dynamics-nav/reports/Sales_Invoice/52178538/'" w:xpath="/ns0:NavWordReportXmlPart[1]/ns0:Header[1]/ns0:CustomerAddress1[1]" w:storeItemID="{449FD958-388F-4BB5-BF33-B32A63E27B5D}"/>
            <w:text/>
          </w:sdtPr>
          <w:sdtEndPr>
            <w:rPr>
              <w:bCs w:val="0"/>
            </w:rPr>
          </w:sdtEndPr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FF0321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ales_Invoice/52178538"/>
                <w:id w:val="300510598"/>
                <w:placeholder>
                  <w:docPart w:val="D1A8F81C7B1D47EF82723A4C15B07895"/>
                </w:placeholder>
                <w:dataBinding w:prefixMappings="xmlns:ns0='urn:microsoft-dynamics-nav/reports/Sales_Invoice/52178538/'" w:xpath="/ns0:NavWordReportXmlPart[1]/ns0:Header[1]/ns0:CompanyAddress2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ales_Invoice/52178538"/>
            <w:id w:val="211629001"/>
            <w:placeholder>
              <w:docPart w:val="44BD56F6F70B4CA3B10AAA110CD80572"/>
            </w:placeholder>
            <w:dataBinding w:prefixMappings="xmlns:ns0='urn:microsoft-dynamics-nav/reports/Sales_Invoice/52178538/'" w:xpath="/ns0:NavWordReportXmlPart[1]/ns0:Header[1]/ns0:CustomerAddress2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FF0321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ales_Invoice/52178538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ales_Invoice/52178538/'" w:xpath="/ns0:NavWordReportXmlPart[1]/ns0:Header[1]/ns0:CompanyAddress3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ales_Invoice/52178538"/>
            <w:id w:val="-1572109726"/>
            <w:placeholder>
              <w:docPart w:val="5D70E0F275D540C397F638C9F7D04211"/>
            </w:placeholder>
            <w:dataBinding w:prefixMappings="xmlns:ns0='urn:microsoft-dynamics-nav/reports/Sales_Invoice/52178538/'" w:xpath="/ns0:NavWordReportXmlPart[1]/ns0:Header[1]/ns0:CustomerAddress3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FF0321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ales_Invoice/52178538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ales_Invoice/52178538/'" w:xpath="/ns0:NavWordReportXmlPart[1]/ns0:Header[1]/ns0:CompanyAddress4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ales_Invoice/52178538"/>
            <w:id w:val="-2025857488"/>
            <w:placeholder>
              <w:docPart w:val="026DDE8B55A14F81A84F3087B79FC1BA"/>
            </w:placeholder>
            <w:dataBinding w:prefixMappings="xmlns:ns0='urn:microsoft-dynamics-nav/reports/Sales_Invoice/52178538/'" w:xpath="/ns0:NavWordReportXmlPart[1]/ns0:Header[1]/ns0:CustomerAddress4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FF0321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ales_Invoice/52178538"/>
                <w:id w:val="671686422"/>
                <w:placeholder>
                  <w:docPart w:val="7326169C29D24F42A770CFDB930877E5"/>
                </w:placeholder>
                <w:dataBinding w:prefixMappings="xmlns:ns0='urn:microsoft-dynamics-nav/reports/Sales_Invoice/52178538/'" w:xpath="/ns0:NavWordReportXmlPart[1]/ns0:Header[1]/ns0:CompanyAddress5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ales_Invoice/52178538"/>
            <w:id w:val="1398856861"/>
            <w:placeholder>
              <w:docPart w:val="5063F8D9291A4A299E2E6C826432A089"/>
            </w:placeholder>
            <w:dataBinding w:prefixMappings="xmlns:ns0='urn:microsoft-dynamics-nav/reports/Sales_Invoice/52178538/'" w:xpath="/ns0:NavWordReportXmlPart[1]/ns0:Header[1]/ns0:CustomerAddress5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FF0321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ales_Invoice/52178538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ales_Invoice/52178538/'" w:xpath="/ns0:NavWordReportXmlPart[1]/ns0:Header[1]/ns0:CompanyAddress6[1]" w:storeItemID="{449FD958-388F-4BB5-BF33-B32A63E27B5D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5B41A2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ales_Invoice/52178538"/>
            <w:id w:val="1010568566"/>
            <w:placeholder>
              <w:docPart w:val="85758097D8C34212AF8DAF95B08FCDF4"/>
            </w:placeholder>
            <w:dataBinding w:prefixMappings="xmlns:ns0='urn:microsoft-dynamics-nav/reports/Sales_Invoice/52178538/'" w:xpath="/ns0:NavWordReportXmlPart[1]/ns0:Header[1]/ns0:CustomerAddress6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Sales_Invoice/52178538"/>
            <w:id w:val="-116059262"/>
            <w:placeholder>
              <w:docPart w:val="DefaultPlaceholder_-1854013440"/>
            </w:placeholder>
            <w:dataBinding w:prefixMappings="xmlns:ns0='urn:microsoft-dynamics-nav/reports/Sales_Invoice/52178538/'" w:xpath="/ns0:NavWordReportXmlPart[1]/ns0:Header[1]/ns0:CompanyHomePage[1]" w:storeItemID="{449FD958-388F-4BB5-BF33-B32A63E27B5D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</w:p>
            </w:tc>
          </w:sdtContent>
        </w:sdt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ales_Invoice/52178538"/>
            <w:id w:val="268747735"/>
            <w:placeholder>
              <w:docPart w:val="307BB909485C4311BBC925D3CFFB4EB9"/>
            </w:placeholder>
            <w:dataBinding w:prefixMappings="xmlns:ns0='urn:microsoft-dynamics-nav/reports/Sales_Invoice/52178538/'" w:xpath="/ns0:NavWordReportXmlPart[1]/ns0:Header[1]/ns0:CustomerAddress7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ales_Invoice/52178538"/>
            <w:id w:val="436260094"/>
            <w:placeholder>
              <w:docPart w:val="DefaultPlaceholder_-1854013440"/>
            </w:placeholder>
            <w:dataBinding w:prefixMappings="xmlns:ns0='urn:microsoft-dynamics-nav/reports/Sales_Invoice/52178538/'" w:xpath="/ns0:NavWordReportXmlPart[1]/ns0:Header[1]/ns0:CompanyEMail[1]" w:storeItemID="{449FD958-388F-4BB5-BF33-B32A63E27B5D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ales_Invoice/52178538"/>
            <w:id w:val="1658728615"/>
            <w:placeholder>
              <w:docPart w:val="5B99259E5F0F4219A390EAC7C6F3BC4A"/>
            </w:placeholder>
            <w:dataBinding w:prefixMappings="xmlns:ns0='urn:microsoft-dynamics-nav/reports/Sales_Invoice/52178538/'" w:xpath="/ns0:NavWordReportXmlPart[1]/ns0:Header[1]/ns0:CustomerAddress8[1]" w:storeItemID="{449FD958-388F-4BB5-BF33-B32A63E27B5D}"/>
            <w:text/>
          </w:sdtPr>
          <w:sdtEndPr/>
          <w:sdtContent>
            <w:tc>
              <w:tcPr>
                <w:tcW w:w="510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ales_Invoice/52178538"/>
            <w:id w:val="-2033872512"/>
            <w:placeholder>
              <w:docPart w:val="DefaultPlaceholder_-1854013440"/>
            </w:placeholder>
            <w:dataBinding w:prefixMappings="xmlns:ns0='urn:microsoft-dynamics-nav/reports/Sales_Invoice/52178538/'" w:xpath="/ns0:NavWordReportXmlPart[1]/ns0:Header[1]/ns0:CompanyPhoneNo[1]" w:storeItemID="{449FD958-388F-4BB5-BF33-B32A63E27B5D}"/>
            <w:text/>
          </w:sdtPr>
          <w:sdtEndPr/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:rsidRPr="00581EF8" w:rsidR="00581EF8" w:rsidP="00581EF8" w:rsidRDefault="00581EF8">
      <w:pPr>
        <w:pStyle w:val="SubGroupSeparation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33"/>
      </w:tblGrid>
      <w:tr w:rsidR="00947B95" w:rsidTr="0033761E">
        <w:trPr>
          <w:trHeight w:val="294"/>
        </w:trPr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ales_Invoice/52178538"/>
            <w:id w:val="902264229"/>
            <w:placeholder>
              <w:docPart w:val="735BB64CE29C40208678FBFA9242BB87"/>
            </w:placeholder>
            <w:dataBinding w:prefixMappings="xmlns:ns0='urn:microsoft-dynamics-nav/reports/Sales_Invoice/52178538/'" w:xpath="/ns0:NavWordReportXmlPart[1]/ns0:Header[1]/ns0:DocumentDate_Lbl[1]" w:storeItemID="{449FD958-388F-4BB5-BF33-B32A63E27B5D}"/>
            <w:text/>
          </w:sdtPr>
          <w:sdtEndPr/>
          <w:sdtContent>
            <w:tc>
              <w:tcPr>
                <w:tcW w:w="2632" w:type="dxa"/>
              </w:tcPr>
              <w:p w:rsidRPr="00854DDE" w:rsidR="00947B95" w:rsidP="0033761E" w:rsidRDefault="00947B95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DueDate_Lbl"/>
            <w:tag w:val="#Nav: Sales_Invoice/52178538"/>
            <w:id w:val="-1251649982"/>
            <w:placeholder>
              <w:docPart w:val="71D5E2AEED0A4FE89B99B32148CB5FA4"/>
            </w:placeholder>
            <w:dataBinding w:prefixMappings="xmlns:ns0='urn:microsoft-dynamics-nav/reports/Sales_Invoice/52178538/'" w:xpath="/ns0:NavWordReportXmlPart[1]/ns0:Header[1]/ns0:DueDate_Lbl[1]" w:storeItemID="{449FD958-388F-4BB5-BF33-B32A63E27B5D}"/>
            <w:text/>
          </w:sdtPr>
          <w:sdtEndPr/>
          <w:sdtContent>
            <w:tc>
              <w:tcPr>
                <w:tcW w:w="2632" w:type="dxa"/>
              </w:tcPr>
              <w:p w:rsidRPr="0033761E" w:rsidR="00947B95" w:rsidP="0033761E" w:rsidRDefault="00947B95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PaymentTermsDescription_Lbl"/>
            <w:tag w:val="#Nav: Sales_Invoice/52178538"/>
            <w:id w:val="1934628656"/>
            <w:placeholder>
              <w:docPart w:val="29078867F555410AA6AEA9B608A0B1EB"/>
            </w:placeholder>
            <w:dataBinding w:prefixMappings="xmlns:ns0='urn:microsoft-dynamics-nav/reports/Sales_Invoice/52178538/'" w:xpath="/ns0:NavWordReportXmlPart[1]/ns0:Header[1]/ns0:PaymentTermsDescription_Lbl[1]" w:storeItemID="{449FD958-388F-4BB5-BF33-B32A63E27B5D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33761E" w:rsidR="00947B95" w:rsidP="0033761E" w:rsidRDefault="00947B95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947B95" w:rsidTr="0023400D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ales_Invoice/52178538"/>
            <w:id w:val="-370452850"/>
            <w:placeholder>
              <w:docPart w:val="AE3A52A88F2848A58F2301E48B4F6255"/>
            </w:placeholder>
            <w:dataBinding w:prefixMappings="xmlns:ns0='urn:microsoft-dynamics-nav/reports/Sales_Invoice/52178538/'" w:xpath="/ns0:NavWordReportXmlPart[1]/ns0:Header[1]/ns0:DocumentDate[1]" w:storeItemID="{449FD958-388F-4BB5-BF33-B32A63E27B5D}"/>
            <w:text/>
          </w:sdtPr>
          <w:sdtEndPr/>
          <w:sdtContent>
            <w:tc>
              <w:tcPr>
                <w:tcW w:w="2632" w:type="dxa"/>
              </w:tcPr>
              <w:p w:rsidRPr="00854DDE" w:rsidR="00947B95" w:rsidP="00C35AB3" w:rsidRDefault="00947B95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DueDate"/>
            <w:tag w:val="#Nav: Sales_Invoice/52178538"/>
            <w:id w:val="1703123343"/>
            <w:placeholder>
              <w:docPart w:val="3A3FA9411B3248509F09FC4773AC5DBE"/>
            </w:placeholder>
            <w:dataBinding w:prefixMappings="xmlns:ns0='urn:microsoft-dynamics-nav/reports/Sales_Invoice/52178538/'" w:xpath="/ns0:NavWordReportXmlPart[1]/ns0:Header[1]/ns0:DueDate[1]" w:storeItemID="{449FD958-388F-4BB5-BF33-B32A63E27B5D}"/>
            <w:text/>
          </w:sdtPr>
          <w:sdtEndPr/>
          <w:sdtContent>
            <w:tc>
              <w:tcPr>
                <w:tcW w:w="2632" w:type="dxa"/>
              </w:tcPr>
              <w:p w:rsidRPr="00854DDE" w:rsidR="00947B95" w:rsidP="00C35AB3" w:rsidRDefault="00947B95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PaymentTermsDescription"/>
            <w:tag w:val="#Nav: Sales_Invoice/52178538"/>
            <w:id w:val="-419950001"/>
            <w:placeholder>
              <w:docPart w:val="D266B5D0D7DF471ABA5228C2CFCAEC46"/>
            </w:placeholder>
            <w:dataBinding w:prefixMappings="xmlns:ns0='urn:microsoft-dynamics-nav/reports/Sales_Invoice/52178538/'" w:xpath="/ns0:NavWordReportXmlPart[1]/ns0:Header[1]/ns0:PaymentTermsDescription[1]" w:storeItemID="{449FD958-388F-4BB5-BF33-B32A63E27B5D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854DDE" w:rsidR="00947B95" w:rsidP="00C35AB3" w:rsidRDefault="00947B95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PaymentTermsDescription</w:t>
                </w:r>
              </w:p>
            </w:tc>
          </w:sdtContent>
        </w:sdt>
      </w:tr>
    </w:tbl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4"/>
        <w:gridCol w:w="3261"/>
        <w:gridCol w:w="1094"/>
        <w:gridCol w:w="711"/>
        <w:gridCol w:w="1030"/>
        <w:gridCol w:w="595"/>
        <w:gridCol w:w="113"/>
        <w:gridCol w:w="355"/>
        <w:gridCol w:w="496"/>
        <w:gridCol w:w="1439"/>
        <w:gridCol w:w="34"/>
      </w:tblGrid>
      <w:tr w:rsidRPr="0046083A" w:rsidR="0055738E" w:rsidTr="000A2D83">
        <w:trPr>
          <w:gridAfter w:val="1"/>
          <w:wAfter w:w="34" w:type="dxa"/>
          <w:trHeight w:val="478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ales_Invoice/52178538"/>
            <w:id w:val="771446451"/>
            <w:placeholder>
              <w:docPart w:val="348BB718B9064D349DD4841EFD3E78B7"/>
            </w:placeholder>
            <w:dataBinding w:prefixMappings="xmlns:ns0='urn:microsoft-dynamics-nav/reports/Sales_Invoice/52178538/'" w:xpath="/ns0:NavWordReportXmlPart[1]/ns0:Header[1]/ns0:Line[1]/ns0:ItemNo_Line_Lbl[1]" w:storeItemID="{449FD958-388F-4BB5-BF33-B32A63E27B5D}"/>
            <w:text/>
          </w:sdtPr>
          <w:sdtEndPr/>
          <w:sdtContent>
            <w:tc>
              <w:tcPr>
                <w:tcW w:w="1134" w:type="dxa"/>
                <w:shd w:val="clear" w:color="auto" w:fill="0070C0"/>
                <w:vAlign w:val="bottom"/>
              </w:tcPr>
              <w:p w:rsidRPr="00871B1C" w:rsidR="0055738E" w:rsidP="00346B21" w:rsidRDefault="0055738E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ales_Invoice/52178538"/>
            <w:id w:val="1545399846"/>
            <w:placeholder>
              <w:docPart w:val="348BB718B9064D349DD4841EFD3E78B7"/>
            </w:placeholder>
            <w:dataBinding w:prefixMappings="xmlns:ns0='urn:microsoft-dynamics-nav/reports/Sales_Invoice/52178538/'" w:xpath="/ns0:NavWordReportXmlPart[1]/ns0:Header[1]/ns0:Line[1]/ns0:Description_Line_Lbl[1]" w:storeItemID="{449FD958-388F-4BB5-BF33-B32A63E27B5D}"/>
            <w:text/>
          </w:sdtPr>
          <w:sdtEndPr/>
          <w:sdtContent>
            <w:tc>
              <w:tcPr>
                <w:tcW w:w="3261" w:type="dxa"/>
                <w:shd w:val="clear" w:color="auto" w:fill="0070C0"/>
                <w:vAlign w:val="bottom"/>
              </w:tcPr>
              <w:p w:rsidRPr="00871B1C" w:rsidR="0055738E" w:rsidP="00346B21" w:rsidRDefault="0055738E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ales_Invoice/52178538"/>
            <w:id w:val="1182479650"/>
            <w:placeholder>
              <w:docPart w:val="9EBC2894080644B297B3C72FC1476728"/>
            </w:placeholder>
            <w:dataBinding w:prefixMappings="xmlns:ns0='urn:microsoft-dynamics-nav/reports/Sales_Invoice/52178538/'" w:xpath="/ns0:NavWordReportXmlPart[1]/ns0:Header[1]/ns0:Line[1]/ns0:Quantity_Line_Lbl[1]" w:storeItemID="{449FD958-388F-4BB5-BF33-B32A63E27B5D}"/>
            <w:text/>
          </w:sdtPr>
          <w:sdtEndPr/>
          <w:sdtContent>
            <w:tc>
              <w:tcPr>
                <w:tcW w:w="1094" w:type="dxa"/>
                <w:shd w:val="clear" w:color="auto" w:fill="0070C0"/>
                <w:vAlign w:val="bottom"/>
              </w:tcPr>
              <w:p w:rsidRPr="00871B1C" w:rsidR="0055738E" w:rsidP="00346B21" w:rsidRDefault="0055738E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ales_Invoice/52178538"/>
            <w:id w:val="-92247916"/>
            <w:placeholder>
              <w:docPart w:val="9EBC2894080644B297B3C72FC1476728"/>
            </w:placeholder>
            <w:dataBinding w:prefixMappings="xmlns:ns0='urn:microsoft-dynamics-nav/reports/Sales_Invoice/52178538/'" w:xpath="/ns0:NavWordReportXmlPart[1]/ns0:Header[1]/ns0:Line[1]/ns0:Unit_Lbl[1]" w:storeItemID="{449FD958-388F-4BB5-BF33-B32A63E27B5D}"/>
            <w:text/>
          </w:sdtPr>
          <w:sdtEndPr>
            <w:rPr>
              <w:rStyle w:val="HeaderCaptionRightChar"/>
            </w:rPr>
          </w:sdtEndPr>
          <w:sdtContent>
            <w:tc>
              <w:tcPr>
                <w:tcW w:w="711" w:type="dxa"/>
                <w:shd w:val="clear" w:color="auto" w:fill="0070C0"/>
                <w:vAlign w:val="bottom"/>
              </w:tcPr>
              <w:p w:rsidRPr="00871B1C" w:rsidR="0055738E" w:rsidP="00346B21" w:rsidRDefault="0055738E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Sales_Invoice/52178538"/>
            <w:id w:val="1794643282"/>
            <w:placeholder>
              <w:docPart w:val="454F6090FF0D49F5A0BEC4CA9FD74298"/>
            </w:placeholder>
            <w:dataBinding w:prefixMappings="xmlns:ns0='urn:microsoft-dynamics-nav/reports/Sales_Invoice/52178538/'" w:xpath="/ns0:NavWordReportXmlPart[1]/ns0:Header[1]/ns0:Line[1]/ns0:UnitPrice_Lbl[1]" w:storeItemID="{449FD958-388F-4BB5-BF33-B32A63E27B5D}"/>
            <w:text/>
          </w:sdtPr>
          <w:sdtEndPr/>
          <w:sdtContent>
            <w:tc>
              <w:tcPr>
                <w:tcW w:w="1030" w:type="dxa"/>
                <w:shd w:val="clear" w:color="auto" w:fill="0070C0"/>
                <w:vAlign w:val="bottom"/>
              </w:tcPr>
              <w:p w:rsidRPr="00871B1C" w:rsidR="0055738E" w:rsidP="00346B21" w:rsidRDefault="0055738E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tc>
          <w:tcPr>
            <w:tcW w:w="595" w:type="dxa"/>
            <w:shd w:val="clear" w:color="auto" w:fill="0070C0"/>
            <w:vAlign w:val="bottom"/>
          </w:tcPr>
          <w:p w:rsidR="0055738E" w:rsidP="00346B21" w:rsidRDefault="0055738E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Sales_Invoice/52178538"/>
            <w:id w:val="-1529559633"/>
            <w:placeholder>
              <w:docPart w:val="FE65451E52804CB28485C4F75E71AEBA"/>
            </w:placeholder>
            <w:dataBinding w:prefixMappings="xmlns:ns0='urn:microsoft-dynamics-nav/reports/Sales_Invoice/52178538/'" w:xpath="/ns0:NavWordReportXmlPart[1]/ns0:Header[1]/ns0:Line[1]/ns0:VATPct_Line_Lbl[1]" w:storeItemID="{449FD958-388F-4BB5-BF33-B32A63E27B5D}"/>
            <w:text/>
          </w:sdtPr>
          <w:sdtEndPr/>
          <w:sdtContent>
            <w:tc>
              <w:tcPr>
                <w:tcW w:w="964" w:type="dxa"/>
                <w:gridSpan w:val="3"/>
                <w:shd w:val="clear" w:color="auto" w:fill="0070C0"/>
                <w:vAlign w:val="bottom"/>
              </w:tcPr>
              <w:p w:rsidR="0055738E" w:rsidP="00346B21" w:rsidRDefault="0055738E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Sales_Invoice/52178538"/>
            <w:id w:val="1017885413"/>
            <w:placeholder>
              <w:docPart w:val="454F6090FF0D49F5A0BEC4CA9FD74298"/>
            </w:placeholder>
            <w:dataBinding w:prefixMappings="xmlns:ns0='urn:microsoft-dynamics-nav/reports/Sales_Invoice/52178538/'" w:xpath="/ns0:NavWordReportXmlPart[1]/ns0:Header[1]/ns0:Line[1]/ns0:LineAmount_Line_Lbl[1]" w:storeItemID="{449FD958-388F-4BB5-BF33-B32A63E27B5D}"/>
            <w:text/>
          </w:sdtPr>
          <w:sdtEndPr/>
          <w:sdtContent>
            <w:tc>
              <w:tcPr>
                <w:tcW w:w="1439" w:type="dxa"/>
                <w:shd w:val="clear" w:color="auto" w:fill="0070C0"/>
                <w:vAlign w:val="bottom"/>
              </w:tcPr>
              <w:p w:rsidRPr="00871B1C" w:rsidR="0055738E" w:rsidP="00346B21" w:rsidRDefault="0055738E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ales_Invoice/52178538"/>
          <w:id w:val="1327254768"/>
          <w15:dataBinding w:prefixMappings="xmlns:ns0='urn:microsoft-dynamics-nav/reports/Sales_Invoice/52178538/'" w:xpath="/ns0:NavWordReportXmlPart[1]/ns0:Header[1]/ns0:Line" w:storeItemID="{449FD958-388F-4BB5-BF33-B32A63E27B5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5738E" w:rsidTr="000A2D83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ales_Invoice/52178538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Sales_Invoice/52178538/'" w:xpath="/ns0:NavWordReportXmlPart[1]/ns0:Header[1]/ns0:Line[1]/ns0:ItemNo_Line[1]" w:storeItemID="{449FD958-388F-4BB5-BF33-B32A63E27B5D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653AB2" w:rsidRDefault="0055738E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ales_Invoice/52178538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Sales_Invoice/52178538/'" w:xpath="/ns0:NavWordReportXmlPart[1]/ns0:Header[1]/ns0:Line[1]/ns0:Description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326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653AB2" w:rsidRDefault="0055738E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ales_Invoice/52178538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Sales_Invoice/52178538/'" w:xpath="/ns0:NavWordReportXmlPart[1]/ns0:Header[1]/ns0:Line[1]/ns0:Quantity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09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653AB2" w:rsidRDefault="0055738E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ales_Invoice/52178538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Sales_Invoice/52178538/'" w:xpath="/ns0:NavWordReportXmlPart[1]/ns0:Header[1]/ns0:Line[1]/ns0:UnitOfMeasure[1]" w:storeItemID="{449FD958-388F-4BB5-BF33-B32A63E27B5D}"/>
                    <w:text/>
                  </w:sdtPr>
                  <w:sdtEndPr>
                    <w:rPr>
                      <w:rStyle w:val="LeftAlignChar"/>
                    </w:rPr>
                  </w:sdtEndPr>
                  <w:sdtContent>
                    <w:tc>
                      <w:tcPr>
                        <w:tcW w:w="71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653AB2" w:rsidRDefault="0055738E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ales_Invoice/52178538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Sales_Invoice/52178538/'" w:xpath="/ns0:NavWordReportXmlPart[1]/ns0:Header[1]/ns0:Line[1]/ns0:UnitPric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03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653AB2" w:rsidRDefault="0055738E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ales_Invoice/52178538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Sales_Invoice/52178538/'" w:xpath="/ns0:NavWordReportXmlPart[1]/ns0:Header[1]/ns0:Line[1]/ns0:LineDiscountPercentText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708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653AB2" w:rsidRDefault="00DE3BB2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ales_Invoice/52178538"/>
                    <w:id w:val="635455182"/>
                    <w:placeholder>
                      <w:docPart w:val="FE65451E52804CB28485C4F75E71AEBA"/>
                    </w:placeholder>
                    <w:dataBinding w:prefixMappings="xmlns:ns0='urn:microsoft-dynamics-nav/reports/Sales_Invoice/52178538/'" w:xpath="/ns0:NavWordReportXmlPart[1]/ns0:Header[1]/ns0:Line[1]/ns0:VATPct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851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653AB2" w:rsidRDefault="0055738E">
                        <w:pPr>
                          <w:pStyle w:val="RightAlign"/>
                        </w:pPr>
                        <w: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ales_Invoice/52178538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Sales_Invoice/52178538/'" w:xpath="/ns0:NavWordReportXmlPart[1]/ns0:Header[1]/ns0:Line[1]/ns0:LineAmount_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439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653AB2" w:rsidRDefault="0055738E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ales_Invoice/52178538"/>
          <w:id w:val="1335187062"/>
          <w15:dataBinding w:prefixMappings="xmlns:ns0='urn:microsoft-dynamics-nav/reports/Sales_Invoice/52178538/'" w:xpath="/ns0:NavWordReportXmlPart[1]/ns0:Header[1]/ns0:ReportTotalsLine" w:storeItemID="{449FD958-388F-4BB5-BF33-B32A63E27B5D}"/>
          <w15:repeatingSection/>
        </w:sdtPr>
        <w:sdtEndPr/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EndPr/>
            <w:sdtContent>
              <w:tr w:rsidRPr="0046083A" w:rsidR="0055738E" w:rsidTr="00346B21">
                <w:trPr>
                  <w:gridAfter w:val="1"/>
                  <w:wAfter w:w="34" w:type="dxa"/>
                  <w:cantSplit/>
                  <w:trHeight w:val="198"/>
                </w:trPr>
                <w:tc>
                  <w:tcPr>
                    <w:tcW w:w="113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261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9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Sales_Invoice/52178538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Sales_Invoice/52178538/'" w:xpath="/ns0:NavWordReportXmlPart[1]/ns0:Header[1]/ns0:ReportTotalsLine[1]/ns0:Description_ReportTotals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3300" w:type="dxa"/>
                        <w:gridSpan w:val="6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="0055738E" w:rsidP="00653AB2" w:rsidRDefault="0055738E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ales_Invoice/52178538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Sales_Invoice/52178538/'" w:xpath="/ns0:NavWordReportXmlPart[1]/ns0:Header[1]/ns0:ReportTotalsLine[1]/ns0:AmountFormatted_ReportTotalsLine[1]" w:storeItemID="{449FD958-388F-4BB5-BF33-B32A63E27B5D}"/>
                    <w:text/>
                  </w:sdtPr>
                  <w:sdtEndPr/>
                  <w:sdtContent>
                    <w:tc>
                      <w:tcPr>
                        <w:tcW w:w="1439" w:type="dxa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947B95" w:rsidR="0055738E" w:rsidP="00653AB2" w:rsidRDefault="0055738E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55738E" w:rsidTr="00346B21">
        <w:trPr>
          <w:cantSplit/>
          <w:trHeight w:val="200"/>
        </w:trPr>
        <w:tc>
          <w:tcPr>
            <w:tcW w:w="4395" w:type="dxa"/>
            <w:gridSpan w:val="2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ales_Invoice/52178538"/>
            <w:id w:val="1088344960"/>
            <w:placeholder>
              <w:docPart w:val="8E6E9800387D4C929ACF2FB0603AA477"/>
            </w:placeholder>
            <w:dataBinding w:prefixMappings="xmlns:ns0='urn:microsoft-dynamics-nav/reports/Sales_Invoice/52178538/'" w:xpath="/ns0:NavWordReportXmlPart[1]/ns0:Header[1]/ns0:Totals[1]/ns0:TotalText[1]" w:storeItemID="{449FD958-388F-4BB5-BF33-B32A63E27B5D}"/>
            <w:text/>
          </w:sdtPr>
          <w:sdtEndPr/>
          <w:sdtContent>
            <w:tc>
              <w:tcPr>
                <w:tcW w:w="2804" w:type="dxa"/>
                <w:gridSpan w:val="5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="0055738E" w:rsidP="00346B21" w:rsidRDefault="0055738E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ales_Invoice/52178538"/>
            <w:id w:val="1661501859"/>
            <w:placeholder>
              <w:docPart w:val="1B23467F53D74360954403C6128BE346"/>
            </w:placeholder>
            <w:dataBinding w:prefixMappings="xmlns:ns0='urn:microsoft-dynamics-nav/reports/Sales_Invoice/52178538/'" w:xpath="/ns0:NavWordReportXmlPart[1]/ns0:Header[1]/ns0:Totals[1]/ns0:TotalAmountIncludingVAT[1]" w:storeItemID="{449FD958-388F-4BB5-BF33-B32A63E27B5D}"/>
            <w:text/>
          </w:sdtPr>
          <w:sdtEndPr/>
          <w:sdtContent>
            <w:tc>
              <w:tcPr>
                <w:tcW w:w="1969" w:type="dxa"/>
                <w:gridSpan w:val="3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947B95" w:rsidR="0055738E" w:rsidP="00346B21" w:rsidRDefault="0055738E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6D4464" w:rsidP="005B41A2" w:rsidRDefault="006D4464">
      <w:pPr>
        <w:pStyle w:val="GroupSeparation"/>
        <w:spacing w:after="0" w:line="240" w:lineRule="auto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830"/>
      </w:tblGrid>
      <w:tr w:rsidR="00B25A22" w:rsidTr="00B25A22">
        <w:trPr>
          <w:trHeight w:val="296"/>
        </w:trPr>
        <w:sdt>
          <w:sdtPr>
            <w:rPr>
              <w:rFonts w:ascii="Segoe UI" w:hAnsi="Segoe UI" w:cs="Segoe UI"/>
              <w:b/>
              <w:sz w:val="20"/>
              <w:szCs w:val="20"/>
            </w:rPr>
            <w:alias w:val="#Nav: /Header/VATClauseLine/VATClausesHeader"/>
            <w:tag w:val="#Nav: Sales_Invoice/52178538"/>
            <w:id w:val="1879505568"/>
            <w:placeholder>
              <w:docPart w:val="6F27B3AF698F4FE7B93BAA79601A27B0"/>
            </w:placeholder>
            <w:dataBinding w:prefixMappings="xmlns:ns0='urn:microsoft-dynamics-nav/reports/Sales_Invoice/52178538/'" w:xpath="/ns0:NavWordReportXmlPart[1]/ns0:Header[1]/ns0:VATClauseLine[1]/ns0:VATClausesHeader[1]" w:storeItemID="{449FD958-388F-4BB5-BF33-B32A63E27B5D}"/>
            <w:text/>
          </w:sdtPr>
          <w:sdtEndPr/>
          <w:sdtContent>
            <w:tc>
              <w:tcPr>
                <w:tcW w:w="7830" w:type="dxa"/>
              </w:tcPr>
              <w:p w:rsidRPr="005B41A2" w:rsidR="00B25A22" w:rsidP="00B62B53" w:rsidRDefault="00B25A22">
                <w:pPr>
                  <w:pStyle w:val="GroupSeparation"/>
                  <w:spacing w:after="120"/>
                  <w:rPr>
                    <w:rFonts w:ascii="Segoe UI" w:hAnsi="Segoe UI" w:cs="Segoe UI"/>
                    <w:b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b/>
                    <w:sz w:val="20"/>
                    <w:szCs w:val="20"/>
                    <w:lang w:val="da-DK"/>
                  </w:rPr>
                  <w:t>VATClausesHeader</w:t>
                </w:r>
              </w:p>
            </w:tc>
          </w:sdtContent>
        </w:sdt>
      </w:tr>
      <w:sdt>
        <w:sdtPr>
          <w:rPr>
            <w:rFonts w:ascii="Segoe UI" w:hAnsi="Segoe UI" w:cs="Segoe UI"/>
            <w:sz w:val="20"/>
            <w:szCs w:val="20"/>
          </w:rPr>
          <w:alias w:val="#Nav: /Header/VATClauseLine"/>
          <w:tag w:val="#Nav: Sales_Invoice/52178538"/>
          <w:id w:val="1249157447"/>
          <w15:dataBinding w:prefixMappings="xmlns:ns0='urn:microsoft-dynamics-nav/reports/Sales_Invoice/52178538/'" w:xpath="/ns0:NavWordReportXmlPart[1]/ns0:Header[1]/ns0:VATClauseLine" w:storeItemID="{449FD958-388F-4BB5-BF33-B32A63E27B5D}"/>
          <w15:repeatingSection/>
        </w:sdtPr>
        <w:sdtEndPr/>
        <w:sdtContent>
          <w:sdt>
            <w:sdtPr>
              <w:rPr>
                <w:rFonts w:ascii="Segoe UI" w:hAnsi="Segoe UI" w:cs="Segoe UI"/>
                <w:sz w:val="20"/>
                <w:szCs w:val="20"/>
              </w:rPr>
              <w:id w:val="-1989780866"/>
              <w:placeholder>
                <w:docPart w:val="6344C361BBD143668F665FC0E72B1670"/>
              </w:placeholder>
              <w15:repeatingSectionItem/>
            </w:sdtPr>
            <w:sdtEndPr/>
            <w:sdtContent>
              <w:tr w:rsidR="00B25A22" w:rsidTr="00B25A22">
                <w:trPr>
                  <w:trHeight w:val="684"/>
                </w:trPr>
                <w:tc>
                  <w:tcPr>
                    <w:tcW w:w="7830" w:type="dxa"/>
                  </w:tcPr>
                  <w:tbl>
                    <w:tblPr>
                      <w:tblStyle w:val="TableGrid"/>
                      <w:tblW w:w="0" w:type="auto"/>
                      <w:tblInd w:w="90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572"/>
                      <w:gridCol w:w="2880"/>
                    </w:tblGrid>
                    <w:tr w:rsidR="00B25A22" w:rsidTr="00B25A22"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id w:val="1603843035"/>
                          <w:placeholder>
                            <w:docPart w:val="DefaultPlaceholder_1081868574"/>
                          </w:placeholder>
                          <w:dataBinding w:prefixMappings="xmlns:ns0='urn:microsoft-dynamics-nav/reports/Sales_Invoice/52178538/'" w:xpath="/ns0:NavWordReportXmlPart[1]/ns0:Header[1]/ns0:VATClauseLine[1]/ns0:Description_VATClauseLine[1]" w:storeItemID="{449FD958-388F-4BB5-BF33-B32A63E27B5D}"/>
                          <w:text/>
                          <w:alias w:val="#Nav: /Header/VATClauseLine/Description_VATClauseLine"/>
                          <w:tag w:val="#Nav: Sales_Invoice/52178538"/>
                        </w:sdtPr>
                        <w:sdtEndPr/>
                        <w:sdtContent>
                          <w:tc>
                            <w:tcPr>
                              <w:tcW w:w="4572" w:type="dxa"/>
                            </w:tcPr>
                            <w:p w:rsidR="00B25A22" w:rsidP="00653AB2" w:rsidRDefault="00B25A22">
                              <w:pPr>
                                <w:pStyle w:val="GroupSeparation"/>
                                <w:spacing w:after="0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Description_VATClauseLine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id w:val="-529880212"/>
                          <w:placeholder>
                            <w:docPart w:val="DefaultPlaceholder_1081868574"/>
                          </w:placeholder>
                          <w:dataBinding w:prefixMappings="xmlns:ns0='urn:microsoft-dynamics-nav/reports/Sales_Invoice/52178538/'" w:xpath="/ns0:NavWordReportXmlPart[1]/ns0:Header[1]/ns0:VATClauseLine[1]/ns0:VATAmount_VATClauseLine[1]" w:storeItemID="{449FD958-388F-4BB5-BF33-B32A63E27B5D}"/>
                          <w:text/>
                          <w:alias w:val="#Nav: /Header/VATClauseLine/VATAmount_VATClauseLine"/>
                          <w:tag w:val="#Nav: Sales_Invoice/52178538"/>
                        </w:sdtPr>
                        <w:sdtEndPr/>
                        <w:sdtContent>
                          <w:tc>
                            <w:tcPr>
                              <w:tcW w:w="2880" w:type="dxa"/>
                            </w:tcPr>
                            <w:p w:rsidR="00B25A22" w:rsidP="00653AB2" w:rsidRDefault="00B25A22">
                              <w:pPr>
                                <w:pStyle w:val="GroupSeparation"/>
                                <w:spacing w:after="0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VATAmount_VATClauseLine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</w:tr>
                    <w:tr w:rsidR="00B25A22" w:rsidTr="00B25A22"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id w:val="-1858425162"/>
                          <w:placeholder>
                            <w:docPart w:val="DefaultPlaceholder_1081868574"/>
                          </w:placeholder>
                          <w:dataBinding w:prefixMappings="xmlns:ns0='urn:microsoft-dynamics-nav/reports/Sales_Invoice/52178538/'" w:xpath="/ns0:NavWordReportXmlPart[1]/ns0:Header[1]/ns0:VATClauseLine[1]/ns0:Description2_VATClauseLine[1]" w:storeItemID="{449FD958-388F-4BB5-BF33-B32A63E27B5D}"/>
                          <w:text/>
                          <w:alias w:val="#Nav: /Header/VATClauseLine/Description2_VATClauseLine"/>
                          <w:tag w:val="#Nav: Sales_Invoice/52178538"/>
                        </w:sdtPr>
                        <w:sdtEndPr/>
                        <w:sdtContent>
                          <w:tc>
                            <w:tcPr>
                              <w:tcW w:w="4572" w:type="dxa"/>
                            </w:tcPr>
                            <w:p w:rsidR="00B25A22" w:rsidP="00653AB2" w:rsidRDefault="00B25A22">
                              <w:pPr>
                                <w:pStyle w:val="GroupSeparation"/>
                                <w:spacing w:after="0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Description2_VATClauseLine</w:t>
                              </w:r>
                            </w:p>
                          </w:tc>
                        </w:sdtContent>
                      </w:sdt>
                      <w:tc>
                        <w:tcPr>
                          <w:tcW w:w="2880" w:type="dxa"/>
                        </w:tcPr>
                        <w:p w:rsidR="00B25A22" w:rsidP="00B25A22" w:rsidRDefault="00B25A22">
                          <w:pPr>
                            <w:pStyle w:val="GroupSeparation"/>
                            <w:spacing w:after="0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  <w:bookmarkStart w:name="_GoBack" w:id="0"/>
                          <w:bookmarkEnd w:id="0"/>
                        </w:p>
                      </w:tc>
                    </w:tr>
                  </w:tbl>
                  <w:p w:rsidRPr="006D4464" w:rsidR="00B25A22" w:rsidP="00B25A22" w:rsidRDefault="00B25A22">
                    <w:pPr>
                      <w:pStyle w:val="GroupSeparation"/>
                      <w:spacing w:after="0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</w:tr>
            </w:sdtContent>
          </w:sdt>
        </w:sdtContent>
      </w:sdt>
    </w:tbl>
    <w:p w:rsidR="00B25A22" w:rsidP="005B41A2" w:rsidRDefault="00B25A22">
      <w:pPr>
        <w:pStyle w:val="GroupSeparation"/>
        <w:spacing w:after="0" w:line="240" w:lineRule="auto"/>
      </w:pPr>
    </w:p>
    <w:p w:rsidR="00B25A22" w:rsidP="005B41A2" w:rsidRDefault="00B25A22">
      <w:pPr>
        <w:pStyle w:val="GroupSeparation"/>
        <w:spacing w:after="0" w:line="240" w:lineRule="auto"/>
      </w:pPr>
    </w:p>
    <w:sdt>
      <w:sdtPr>
        <w:alias w:val="#Nav: /Header/WorkDescriptionLines"/>
        <w:tag w:val="#Nav: Sales_Invoice/52178538"/>
        <w:id w:val="465787805"/>
        <w15:dataBinding w:prefixMappings="xmlns:ns0='urn:microsoft-dynamics-nav/reports/Sales_Invoice/52178538/'" w:xpath="/ns0:NavWordReportXmlPart[1]/ns0:Header[1]/ns0:WorkDescriptionLines" w:storeItemID="{449FD958-388F-4BB5-BF33-B32A63E27B5D}"/>
        <w15:repeatingSection/>
      </w:sdtPr>
      <w:sdtEndPr/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Sales_Invoice/52178538"/>
                <w:id w:val="-297763334"/>
                <w:placeholder>
                  <w:docPart w:val="DefaultPlaceholder_-1854013440"/>
                </w:placeholder>
                <w:dataBinding w:prefixMappings="xmlns:ns0='urn:microsoft-dynamics-nav/reports/Sales_Invoice/52178538/'" w:xpath="/ns0:NavWordReportXmlPart[1]/ns0:Header[1]/ns0:WorkDescriptionLines[1]/ns0:WorkDescriptionLine[1]" w:storeItemID="{449FD958-388F-4BB5-BF33-B32A63E27B5D}"/>
                <w:text/>
              </w:sdtPr>
              <w:sdtEndPr/>
              <w:sdtContent>
                <w:p w:rsidR="00D54DEE" w:rsidP="00653AB2" w:rsidRDefault="001A63CC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2848A5" w:rsidR="003C4ED3" w:rsidP="000A2D83" w:rsidRDefault="003C4ED3">
      <w:pPr>
        <w:pStyle w:val="SubGroupSeparation"/>
        <w:spacing w:after="96" w:afterLines="40" w:line="240" w:lineRule="auto"/>
      </w:pPr>
    </w:p>
    <w:sdt>
      <w:sdtPr>
        <w:rPr>
          <w:rFonts w:eastAsia="Calibri" w:cs="Times New Roman" w:asciiTheme="majorHAnsi" w:hAnsiTheme="majorHAnsi"/>
          <w:color w:val="0070C0"/>
          <w:szCs w:val="16"/>
          <w:u w:val="single"/>
        </w:rPr>
        <w:alias w:val="#Nav: /Header/PaymentReportingArgument"/>
        <w:tag w:val="#Nav: Sales_Invoice/52178538"/>
        <w:id w:val="940566818"/>
        <w15:dataBinding w:prefixMappings="xmlns:ns0='urn:microsoft-dynamics-nav/reports/Sales_Invoice/52178538/'" w:xpath="/ns0:NavWordReportXmlPart[1]/ns0:Header[1]/ns0:PaymentReportingArgument" w:storeItemID="{449FD958-388F-4BB5-BF33-B32A63E27B5D}"/>
        <w15:repeatingSection/>
      </w:sdtPr>
      <w:sdtEndPr>
        <w:rPr>
          <w:rFonts w:ascii="Calibri" w:hAnsi="Calibri"/>
          <w:color w:val="auto"/>
          <w:sz w:val="20"/>
          <w:szCs w:val="20"/>
        </w:rPr>
      </w:sdtEndPr>
      <w:sdtContent>
        <w:sdt>
          <w:sdtPr>
            <w:rPr>
              <w:rFonts w:eastAsia="Calibri" w:cs="Times New Roman" w:asciiTheme="majorHAnsi" w:hAnsiTheme="majorHAnsi"/>
              <w:color w:val="0070C0"/>
              <w:szCs w:val="16"/>
              <w:u w:val="single"/>
            </w:rPr>
            <w:id w:val="-2112965349"/>
            <w:placeholder>
              <w:docPart w:val="721F3943A5B8465FAC25A9402C25ED8E"/>
            </w:placeholder>
            <w15:repeatingSectionItem/>
          </w:sdtPr>
          <w:sdtEndPr>
            <w:rPr>
              <w:rFonts w:ascii="Calibri" w:hAnsi="Calibri"/>
              <w:color w:val="auto"/>
              <w:sz w:val="20"/>
              <w:szCs w:val="20"/>
            </w:rPr>
          </w:sdtEndPr>
          <w:sdtContent>
            <w:sdt>
              <w:sdtPr>
                <w:alias w:val="#Nav: /Header/PaymentReportingArgument/PaymentServiceLogo"/>
                <w:tag w:val="#Nav: Sales_Invoice/52178538"/>
                <w:id w:val="-804161553"/>
                <w:showingPlcHdr/>
                <w:dataBinding w:prefixMappings="xmlns:ns0='urn:microsoft-dynamics-nav/reports/Sales_Invoice/52178538/'" w:xpath="/ns0:NavWordReportXmlPart[1]/ns0:Header[1]/ns0:PaymentReportingArgument[1]/ns0:PaymentServiceLogo[1]" w:storeItemID="{449FD958-388F-4BB5-BF33-B32A63E27B5D}"/>
                <w:picture/>
              </w:sdtPr>
              <w:sdtEndPr/>
              <w:sdtContent>
                <w:p w:rsidR="00A97B8A" w:rsidP="00653AB2" w:rsidRDefault="00A97B8A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1F306572" wp14:editId="1EB08402">
                        <wp:extent cx="1079482" cy="1080000"/>
                        <wp:effectExtent l="0" t="0" r="6985" b="635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-26" b="-2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805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hAnsiTheme="minorHAnsi" w:eastAsiaTheme="minorHAnsi" w:cstheme="minorBidi"/>
                  <w:color w:val="auto"/>
                  <w:sz w:val="20"/>
                  <w:szCs w:val="20"/>
                  <w:u w:val="none"/>
                </w:rPr>
                <w:alias w:val="#Nav: /Header/PaymentReportingArgument/PaymentServiceText_Url"/>
                <w:tag w:val="#Nav: Sales_Invoice/52178538"/>
                <w:id w:val="1283080237"/>
                <w:placeholder>
                  <w:docPart w:val="2CB5C3ECB74C49BEABB9012E4274CA62"/>
                </w:placeholder>
                <w:dataBinding w:prefixMappings="xmlns:ns0='urn:microsoft-dynamics-nav/reports/Sales_Invoice/52178538/'" w:xpath="/ns0:NavWordReportXmlPart[1]/ns0:Header[1]/ns0:PaymentReportingArgument[1]/ns0:PaymentServiceText_Url[1]" w:storeItemID="{449FD958-388F-4BB5-BF33-B32A63E27B5D}"/>
                <w:text/>
              </w:sdtPr>
              <w:sdtEndPr/>
              <w:sdtContent>
                <w:p w:rsidR="00A97B8A" w:rsidP="00653AB2" w:rsidRDefault="00A97B8A">
                  <w:pPr>
                    <w:pStyle w:val="Style1"/>
                    <w:rPr>
                      <w:rFonts w:asciiTheme="minorHAnsi" w:hAnsiTheme="minorHAnsi" w:eastAsiaTheme="minorEastAsia" w:cstheme="minorBidi"/>
                      <w:color w:val="auto"/>
                      <w:sz w:val="20"/>
                      <w:szCs w:val="20"/>
                      <w:u w:val="none"/>
                    </w:rPr>
                  </w:pPr>
                  <w:proofErr w:type="spellStart"/>
                  <w:r w:rsidRPr="005A2FAF">
                    <w:rPr>
                      <w:rFonts w:asciiTheme="minorHAnsi" w:hAnsiTheme="minorHAnsi" w:eastAsiaTheme="minorHAnsi" w:cstheme="minorBidi"/>
                      <w:color w:val="auto"/>
                      <w:sz w:val="20"/>
                      <w:szCs w:val="20"/>
                      <w:u w:val="none"/>
                    </w:rPr>
                    <w:t>PaymentServiceText_Url</w:t>
                  </w:r>
                  <w:proofErr w:type="spellEnd"/>
                </w:p>
              </w:sdtContent>
            </w:sdt>
          </w:sdtContent>
        </w:sdt>
      </w:sdtContent>
    </w:sdt>
    <w:p w:rsidRPr="005A2FAF" w:rsidR="002848A5" w:rsidP="00B33B68" w:rsidRDefault="002848A5">
      <w:pPr>
        <w:pStyle w:val="Style1"/>
        <w:rPr>
          <w:color w:val="auto"/>
          <w:sz w:val="20"/>
          <w:szCs w:val="20"/>
        </w:rPr>
      </w:pPr>
    </w:p>
    <w:p w:rsidR="008166C0" w:rsidP="008166C0" w:rsidRDefault="008166C0">
      <w:pPr>
        <w:pStyle w:val="SubGroupSeparation"/>
      </w:pPr>
    </w:p>
    <w:p w:rsidR="008166C0" w:rsidP="00FF5235" w:rsidRDefault="008166C0">
      <w:pPr>
        <w:spacing w:before="60" w:after="60"/>
        <w:ind w:right="144"/>
      </w:pPr>
    </w:p>
    <w:sectPr w:rsidR="008166C0" w:rsidSect="0055738E">
      <w:headerReference w:type="default" r:id="rId10"/>
      <w:footerReference w:type="default" r:id="rId11"/>
      <w:footerReference w:type="first" r:id="rId12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321" w:rsidP="00E40C63" w:rsidRDefault="00FF0321">
      <w:pPr>
        <w:spacing w:after="0"/>
      </w:pPr>
      <w:r>
        <w:separator/>
      </w:r>
    </w:p>
  </w:endnote>
  <w:endnote w:type="continuationSeparator" w:id="0">
    <w:p w:rsidR="00FF0321" w:rsidP="00E40C63" w:rsidRDefault="00FF03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ales_Invoice/52178538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ales_Invoice/52178538/'" w:xpath="/ns0:NavWordReportXmlPart[1]/ns0:Header[1]/ns0:CompanyLegalStatement[1]" w:storeItemID="{449FD958-388F-4BB5-BF33-B32A63E27B5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="0023400D" w:rsidTr="004763E0"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Name_Lbl"/>
          <w:tag w:val="#Nav: Sales_Invoice/52178538"/>
          <w:id w:val="1621726738"/>
          <w:placeholder>
            <w:docPart w:val="DefaultPlaceholder_-1854013440"/>
          </w:placeholder>
          <w:dataBinding w:prefixMappings="xmlns:ns0='urn:microsoft-dynamics-nav/reports/Sales_Invoice/52178538/'" w:xpath="/ns0:NavWordReportXmlPart[1]/ns0:Header[1]/ns0:CompanyBankName_Lbl[1]" w:storeItemID="{449FD958-388F-4BB5-BF33-B32A63E27B5D}"/>
          <w:text/>
        </w:sdtPr>
        <w:sdtEndPr/>
        <w:sdtContent>
          <w:tc>
            <w:tcPr>
              <w:tcW w:w="1738" w:type="pct"/>
            </w:tcPr>
            <w:p w:rsidRPr="003260F6" w:rsidR="0023400D" w:rsidP="00C43401" w:rsidRDefault="00922B1D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CompanyBankName_Lbl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  <w:lang w:val="da-DK"/>
          </w:rPr>
          <w:alias w:val="#Nav: /Header/CompanyBankBranchNo_Lbl"/>
          <w:tag w:val="#Nav: Sales_Invoice/52178538"/>
          <w:id w:val="-303618989"/>
          <w:placeholder>
            <w:docPart w:val="DefaultPlaceholder_-1854013440"/>
          </w:placeholder>
          <w:dataBinding w:prefixMappings="xmlns:ns0='urn:microsoft-dynamics-nav/reports/Sales_Invoice/52178538/'" w:xpath="/ns0:NavWordReportXmlPart[1]/ns0:Header[1]/ns0:CompanyBankBranchNo_Lbl[1]" w:storeItemID="{449FD958-388F-4BB5-BF33-B32A63E27B5D}"/>
          <w:text/>
        </w:sdtPr>
        <w:sdtEndPr/>
        <w:sdtContent>
          <w:tc>
            <w:tcPr>
              <w:tcW w:w="1042" w:type="pct"/>
            </w:tcPr>
            <w:p w:rsidRPr="003260F6" w:rsidR="0023400D" w:rsidP="00C43401" w:rsidRDefault="00922B1D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AccountNo_Lbl"/>
          <w:tag w:val="#Nav: Sales_Invoice/52178538"/>
          <w:id w:val="-1145497313"/>
          <w:placeholder>
            <w:docPart w:val="DefaultPlaceholder_-1854013440"/>
          </w:placeholder>
          <w:dataBinding w:prefixMappings="xmlns:ns0='urn:microsoft-dynamics-nav/reports/Sales_Invoice/52178538/'" w:xpath="/ns0:NavWordReportXmlPart[1]/ns0:Header[1]/ns0:CompanyBankAccountNo_Lbl[1]" w:storeItemID="{449FD958-388F-4BB5-BF33-B32A63E27B5D}"/>
          <w:text/>
        </w:sdtPr>
        <w:sdtEndPr/>
        <w:sdtContent>
          <w:tc>
            <w:tcPr>
              <w:tcW w:w="970" w:type="pct"/>
              <w:tcMar>
                <w:right w:w="0" w:type="dxa"/>
              </w:tcMar>
            </w:tcPr>
            <w:p w:rsidRPr="003260F6" w:rsidR="0023400D" w:rsidP="00C43401" w:rsidRDefault="00922B1D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449FD958-388F-4BB5-BF33-B32A63E27B5D}"/>
        </w:sdtPr>
        <w:sdtEndPr/>
        <w:sdtContent>
          <w:tc>
            <w:tcPr>
              <w:tcW w:w="1250" w:type="pct"/>
            </w:tcPr>
            <w:p w:rsidRPr="003260F6" w:rsidR="0023400D" w:rsidP="00C43401" w:rsidRDefault="00653AB2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proofErr w:type="spellStart"/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  <w:t>CompanyVATRegNo_Lbl</w:t>
              </w:r>
              <w:proofErr w:type="spellEnd"/>
            </w:p>
          </w:tc>
        </w:sdtContent>
      </w:sdt>
    </w:tr>
    <w:tr w:rsidRPr="00F83594" w:rsidR="0023400D" w:rsidTr="004763E0">
      <w:sdt>
        <w:sdtPr>
          <w:rPr>
            <w:rFonts w:cstheme="minorHAnsi"/>
            <w:sz w:val="20"/>
            <w:szCs w:val="20"/>
          </w:rPr>
          <w:alias w:val="#Nav: /Header/CompanyBankName"/>
          <w:tag w:val="#Nav: Sales_Invoice/52178538"/>
          <w:id w:val="2128658290"/>
          <w:placeholder>
            <w:docPart w:val="DefaultPlaceholder_-1854013440"/>
          </w:placeholder>
          <w:dataBinding w:prefixMappings="xmlns:ns0='urn:microsoft-dynamics-nav/reports/Sales_Invoice/52178538/'" w:xpath="/ns0:NavWordReportXmlPart[1]/ns0:Header[1]/ns0:CompanyBankName[1]" w:storeItemID="{449FD958-388F-4BB5-BF33-B32A63E27B5D}"/>
          <w:text/>
        </w:sdtPr>
        <w:sdtEndPr/>
        <w:sdtContent>
          <w:tc>
            <w:tcPr>
              <w:tcW w:w="1738" w:type="pct"/>
            </w:tcPr>
            <w:p w:rsidRPr="005A2FAF" w:rsidR="0023400D" w:rsidP="00C43401" w:rsidRDefault="00922B1D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Sales_Invoice/52178538"/>
          <w:id w:val="-1001884951"/>
          <w:placeholder>
            <w:docPart w:val="DefaultPlaceholder_-1854013440"/>
          </w:placeholder>
          <w:dataBinding w:prefixMappings="xmlns:ns0='urn:microsoft-dynamics-nav/reports/Sales_Invoice/52178538/'" w:xpath="/ns0:NavWordReportXmlPart[1]/ns0:Header[1]/ns0:CompanyBankBranchNo[1]" w:storeItemID="{449FD958-388F-4BB5-BF33-B32A63E27B5D}"/>
          <w:text/>
        </w:sdtPr>
        <w:sdtEndPr/>
        <w:sdtContent>
          <w:tc>
            <w:tcPr>
              <w:tcW w:w="1042" w:type="pct"/>
            </w:tcPr>
            <w:p w:rsidRPr="005A2FAF" w:rsidR="0023400D" w:rsidP="00C43401" w:rsidRDefault="00922B1D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ales_Invoice/52178538"/>
          <w:id w:val="413605402"/>
          <w:placeholder>
            <w:docPart w:val="DefaultPlaceholder_-1854013440"/>
          </w:placeholder>
          <w:dataBinding w:prefixMappings="xmlns:ns0='urn:microsoft-dynamics-nav/reports/Sales_Invoice/52178538/'" w:xpath="/ns0:NavWordReportXmlPart[1]/ns0:Header[1]/ns0:CompanyBankAccountNo[1]" w:storeItemID="{449FD958-388F-4BB5-BF33-B32A63E27B5D}"/>
          <w:text/>
        </w:sdtPr>
        <w:sdtEndPr/>
        <w:sdtContent>
          <w:tc>
            <w:tcPr>
              <w:tcW w:w="970" w:type="pct"/>
              <w:tcMar>
                <w:right w:w="0" w:type="dxa"/>
              </w:tcMar>
            </w:tcPr>
            <w:p w:rsidRPr="005A2FAF" w:rsidR="0023400D" w:rsidP="00C43401" w:rsidRDefault="00922B1D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449FD958-388F-4BB5-BF33-B32A63E27B5D}"/>
        </w:sdtPr>
        <w:sdtEndPr/>
        <w:sdtContent>
          <w:tc>
            <w:tcPr>
              <w:tcW w:w="1250" w:type="pct"/>
            </w:tcPr>
            <w:p w:rsidRPr="005A2FAF" w:rsidR="0023400D" w:rsidP="00C43401" w:rsidRDefault="00653AB2">
              <w:pPr>
                <w:rPr>
                  <w:rFonts w:cstheme="minorHAnsi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</w:rPr>
                <w:t>CompanyVATRegNo</w:t>
              </w:r>
              <w:proofErr w:type="spellEnd"/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321" w:rsidP="00E40C63" w:rsidRDefault="00FF0321">
      <w:pPr>
        <w:spacing w:after="0"/>
      </w:pPr>
      <w:r>
        <w:separator/>
      </w:r>
    </w:p>
  </w:footnote>
  <w:footnote w:type="continuationSeparator" w:id="0">
    <w:p w:rsidR="00FF0321" w:rsidP="00E40C63" w:rsidRDefault="00FF03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FF0321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ales_Invoice/52178538"/>
              <w:id w:val="1118172250"/>
              <w:placeholder>
                <w:docPart w:val="85F17D8968A64DA6A4F66CAAC909213D"/>
              </w:placeholder>
              <w:dataBinding w:prefixMappings="xmlns:ns0='urn:microsoft-dynamics-nav/reports/Sales_Invoice/52178538/'" w:xpath="/ns0:NavWordReportXmlPart[1]/ns0:Header[1]/ns0:DocumentTitle_Lbl[1]" w:storeItemID="{449FD958-388F-4BB5-BF33-B32A63E27B5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ales_Invoice/52178538"/>
              <w:id w:val="-1792285139"/>
              <w:placeholder>
                <w:docPart w:val="85F17D8968A64DA6A4F66CAAC909213D"/>
              </w:placeholder>
              <w:dataBinding w:prefixMappings="xmlns:ns0='urn:microsoft-dynamics-nav/reports/Sales_Invoice/52178538/'" w:xpath="/ns0:NavWordReportXmlPart[1]/ns0:Header[1]/ns0:DocumentNo[1]" w:storeItemID="{449FD958-388F-4BB5-BF33-B32A63E27B5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1D2965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ales_Invoice/52178538"/>
            <w:id w:val="-1183590736"/>
            <w:placeholder>
              <w:docPart w:val="647FBC123D0D4A4C8824A50443E4DFC1"/>
            </w:placeholder>
            <w:dataBinding w:prefixMappings="xmlns:ns0='urn:microsoft-dynamics-nav/reports/Sales_Invoice/52178538/'" w:xpath="/ns0:NavWordReportXmlPart[1]/ns0:Header[1]/ns0:DocumentDate[1]" w:storeItemID="{449FD958-388F-4BB5-BF33-B32A63E27B5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FF0321">
          <w:pPr>
            <w:pStyle w:val="NoSpacing"/>
            <w:rPr>
              <w:b/>
            </w:rPr>
          </w:pPr>
          <w:sdt>
            <w:sdtPr>
              <w:alias w:val="#Nav: /Header/Page_Lbl"/>
              <w:tag w:val="#Nav: Sales_Invoice/52178538"/>
              <w:id w:val="-1719745130"/>
              <w:placeholder>
                <w:docPart w:val="85F17D8968A64DA6A4F66CAAC909213D"/>
              </w:placeholder>
              <w:dataBinding w:prefixMappings="xmlns:ns0='urn:microsoft-dynamics-nav/reports/Sales_Invoice/52178538/'" w:xpath="/ns0:NavWordReportXmlPart[1]/ns0:Header[1]/ns0:Page_Lbl[1]" w:storeItemID="{449FD958-388F-4BB5-BF33-B32A63E27B5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5C5C"/>
    <w:rsid w:val="000314D6"/>
    <w:rsid w:val="00032E69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A2D83"/>
    <w:rsid w:val="000A665A"/>
    <w:rsid w:val="000D228E"/>
    <w:rsid w:val="000D537A"/>
    <w:rsid w:val="000D5A6D"/>
    <w:rsid w:val="000E071F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7F9A"/>
    <w:rsid w:val="002F42BD"/>
    <w:rsid w:val="00304C33"/>
    <w:rsid w:val="00316C60"/>
    <w:rsid w:val="003260F6"/>
    <w:rsid w:val="003312E9"/>
    <w:rsid w:val="00335150"/>
    <w:rsid w:val="0033761E"/>
    <w:rsid w:val="00337723"/>
    <w:rsid w:val="00341222"/>
    <w:rsid w:val="00341E83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D120B"/>
    <w:rsid w:val="003D4B80"/>
    <w:rsid w:val="003E2178"/>
    <w:rsid w:val="003F77E2"/>
    <w:rsid w:val="0040698F"/>
    <w:rsid w:val="0041602B"/>
    <w:rsid w:val="0041708A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687D"/>
    <w:rsid w:val="00492354"/>
    <w:rsid w:val="004A4D71"/>
    <w:rsid w:val="004B22F6"/>
    <w:rsid w:val="004B3E55"/>
    <w:rsid w:val="004B47ED"/>
    <w:rsid w:val="004B6FE5"/>
    <w:rsid w:val="004C32D6"/>
    <w:rsid w:val="004C60A5"/>
    <w:rsid w:val="004D3B0A"/>
    <w:rsid w:val="004E006E"/>
    <w:rsid w:val="004F2432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E5022"/>
    <w:rsid w:val="005F14C5"/>
    <w:rsid w:val="005F2559"/>
    <w:rsid w:val="005F5EC9"/>
    <w:rsid w:val="005F6041"/>
    <w:rsid w:val="005F6BCC"/>
    <w:rsid w:val="0060202A"/>
    <w:rsid w:val="00610A30"/>
    <w:rsid w:val="00612ABF"/>
    <w:rsid w:val="006130B3"/>
    <w:rsid w:val="006245DA"/>
    <w:rsid w:val="00641A26"/>
    <w:rsid w:val="006433EE"/>
    <w:rsid w:val="00653AB2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365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6D04"/>
    <w:rsid w:val="00982950"/>
    <w:rsid w:val="00991278"/>
    <w:rsid w:val="0099175E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5590"/>
    <w:rsid w:val="00AE6131"/>
    <w:rsid w:val="00AF1EDD"/>
    <w:rsid w:val="00AF4452"/>
    <w:rsid w:val="00B01DA6"/>
    <w:rsid w:val="00B10D67"/>
    <w:rsid w:val="00B1593F"/>
    <w:rsid w:val="00B22FDE"/>
    <w:rsid w:val="00B25A22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A1259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5F27"/>
    <w:rsid w:val="00D06263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676EF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B5CF4"/>
    <w:rsid w:val="00FB753C"/>
    <w:rsid w:val="00FC2D88"/>
    <w:rsid w:val="00FD6A00"/>
    <w:rsid w:val="00FE1868"/>
    <w:rsid w:val="00FF0321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21015604b9046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35BB64CE29C40208678FBFA9242B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812A5-9196-4362-B8EB-3C52EDB8D71D}"/>
      </w:docPartPr>
      <w:docPartBody>
        <w:p w:rsidR="002D4377" w:rsidRDefault="00B807F9" w:rsidP="00B807F9">
          <w:pPr>
            <w:pStyle w:val="735BB64CE29C40208678FBFA9242BB8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D5E2AEED0A4FE89B99B32148CB5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AB51C-CBCA-4A92-9ACD-3D0CFE44A58E}"/>
      </w:docPartPr>
      <w:docPartBody>
        <w:p w:rsidR="002D4377" w:rsidRDefault="00B807F9" w:rsidP="00B807F9">
          <w:pPr>
            <w:pStyle w:val="71D5E2AEED0A4FE89B99B32148CB5FA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078867F555410AA6AEA9B608A0B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43948-3ECD-4FED-A423-2157FA1D0B51}"/>
      </w:docPartPr>
      <w:docPartBody>
        <w:p w:rsidR="002D4377" w:rsidRDefault="00B807F9" w:rsidP="00B807F9">
          <w:pPr>
            <w:pStyle w:val="29078867F555410AA6AEA9B608A0B1E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3A52A88F2848A58F2301E48B4F6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4BDC7-AE85-439D-A393-1EFAC4B8B47B}"/>
      </w:docPartPr>
      <w:docPartBody>
        <w:p w:rsidR="002D4377" w:rsidRDefault="00B807F9" w:rsidP="00B807F9">
          <w:pPr>
            <w:pStyle w:val="AE3A52A88F2848A58F2301E48B4F625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3FA9411B3248509F09FC4773AC5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7A15D-907E-4155-B315-E8465948BA4B}"/>
      </w:docPartPr>
      <w:docPartBody>
        <w:p w:rsidR="002D4377" w:rsidRDefault="00B807F9" w:rsidP="00B807F9">
          <w:pPr>
            <w:pStyle w:val="3A3FA9411B3248509F09FC4773AC5D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66B5D0D7DF471ABA5228C2CFCAE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3C4D5-8AA7-422D-9E72-F453B4F19E54}"/>
      </w:docPartPr>
      <w:docPartBody>
        <w:p w:rsidR="002D4377" w:rsidRDefault="00B807F9" w:rsidP="00B807F9">
          <w:pPr>
            <w:pStyle w:val="D266B5D0D7DF471ABA5228C2CFCAEC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21F3943A5B8465FAC25A9402C25E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4D1DF-4DA9-46C9-B7A6-D26D0E7FB61C}"/>
      </w:docPartPr>
      <w:docPartBody>
        <w:p w:rsidR="00F242DB" w:rsidRDefault="000C32FA" w:rsidP="000C32FA">
          <w:pPr>
            <w:pStyle w:val="721F3943A5B8465FAC25A9402C25ED8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B5C3ECB74C49BEABB9012E4274C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7B60-2D31-4437-A060-D2B7BBA742CF}"/>
      </w:docPartPr>
      <w:docPartBody>
        <w:p w:rsidR="00F242DB" w:rsidRDefault="000C32FA" w:rsidP="000C32FA">
          <w:pPr>
            <w:pStyle w:val="2CB5C3ECB74C49BEABB9012E4274CA6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65451E52804CB28485C4F75E71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30CE-EF9B-459B-85CA-EF62D6F2424D}"/>
      </w:docPartPr>
      <w:docPartBody>
        <w:p w:rsidR="005F6D68" w:rsidRDefault="002D5A0A" w:rsidP="002D5A0A">
          <w:pPr>
            <w:pStyle w:val="FE65451E52804CB28485C4F75E71AEB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27B3AF698F4FE7B93BAA79601A2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E3364-CC3D-465D-A5FD-3DDA506AEAB4}"/>
      </w:docPartPr>
      <w:docPartBody>
        <w:p w:rsidR="000B5849" w:rsidRDefault="00E31037" w:rsidP="00E31037">
          <w:pPr>
            <w:pStyle w:val="6F27B3AF698F4FE7B93BAA79601A27B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44C361BBD143668F665FC0E72B1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6F621-E165-4EAC-AEBA-9A267B2B8B4C}"/>
      </w:docPartPr>
      <w:docPartBody>
        <w:p w:rsidR="000B5849" w:rsidRDefault="00E31037" w:rsidP="00E31037">
          <w:pPr>
            <w:pStyle w:val="6344C361BBD143668F665FC0E72B1670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C2F3-FBC5-41E3-B476-3BA0D7CB155C}"/>
      </w:docPartPr>
      <w:docPartBody>
        <w:p w:rsidR="000B5849" w:rsidRDefault="00E31037">
          <w:r w:rsidRPr="00D63EB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2BCC"/>
    <w:rsid w:val="000B5849"/>
    <w:rsid w:val="000C099C"/>
    <w:rsid w:val="000C30DE"/>
    <w:rsid w:val="000C32FA"/>
    <w:rsid w:val="000C6630"/>
    <w:rsid w:val="000D4FFA"/>
    <w:rsid w:val="00111F37"/>
    <w:rsid w:val="00155F0C"/>
    <w:rsid w:val="00187355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A5D7D"/>
    <w:rsid w:val="002B16B0"/>
    <w:rsid w:val="002C6608"/>
    <w:rsid w:val="002D4377"/>
    <w:rsid w:val="002D5A0A"/>
    <w:rsid w:val="002F6AA1"/>
    <w:rsid w:val="0034089E"/>
    <w:rsid w:val="00350A6F"/>
    <w:rsid w:val="003633E3"/>
    <w:rsid w:val="0038586A"/>
    <w:rsid w:val="00391CDB"/>
    <w:rsid w:val="003E037C"/>
    <w:rsid w:val="003F46D3"/>
    <w:rsid w:val="004069F2"/>
    <w:rsid w:val="00441283"/>
    <w:rsid w:val="00471979"/>
    <w:rsid w:val="00496861"/>
    <w:rsid w:val="004C7006"/>
    <w:rsid w:val="004E2932"/>
    <w:rsid w:val="005073E4"/>
    <w:rsid w:val="0051742B"/>
    <w:rsid w:val="005336F2"/>
    <w:rsid w:val="00537FE2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71615C"/>
    <w:rsid w:val="00724BA0"/>
    <w:rsid w:val="007351AB"/>
    <w:rsid w:val="00781235"/>
    <w:rsid w:val="00796E3F"/>
    <w:rsid w:val="007A26C4"/>
    <w:rsid w:val="007A3BCA"/>
    <w:rsid w:val="007B0896"/>
    <w:rsid w:val="007D08E3"/>
    <w:rsid w:val="00803470"/>
    <w:rsid w:val="0081124A"/>
    <w:rsid w:val="00822ECA"/>
    <w:rsid w:val="00833113"/>
    <w:rsid w:val="00850A00"/>
    <w:rsid w:val="00886193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C6E16"/>
    <w:rsid w:val="00AD496D"/>
    <w:rsid w:val="00AF6278"/>
    <w:rsid w:val="00B07230"/>
    <w:rsid w:val="00B20C44"/>
    <w:rsid w:val="00B24D45"/>
    <w:rsid w:val="00B25766"/>
    <w:rsid w:val="00B70ABA"/>
    <w:rsid w:val="00B807F9"/>
    <w:rsid w:val="00BE0C78"/>
    <w:rsid w:val="00BE163F"/>
    <w:rsid w:val="00BE5109"/>
    <w:rsid w:val="00BE60AD"/>
    <w:rsid w:val="00BE7623"/>
    <w:rsid w:val="00C03606"/>
    <w:rsid w:val="00C16093"/>
    <w:rsid w:val="00C22EFB"/>
    <w:rsid w:val="00C945BD"/>
    <w:rsid w:val="00CB561E"/>
    <w:rsid w:val="00D0317A"/>
    <w:rsid w:val="00DA1BBC"/>
    <w:rsid w:val="00DA62AA"/>
    <w:rsid w:val="00DB52A8"/>
    <w:rsid w:val="00DC713A"/>
    <w:rsid w:val="00DD1F5E"/>
    <w:rsid w:val="00DE673B"/>
    <w:rsid w:val="00E022EC"/>
    <w:rsid w:val="00E246A7"/>
    <w:rsid w:val="00E31037"/>
    <w:rsid w:val="00E82CAF"/>
    <w:rsid w:val="00E92499"/>
    <w:rsid w:val="00EA0CDB"/>
    <w:rsid w:val="00EB11C4"/>
    <w:rsid w:val="00EE0A47"/>
    <w:rsid w:val="00EF7AB9"/>
    <w:rsid w:val="00F05A6F"/>
    <w:rsid w:val="00F11ACD"/>
    <w:rsid w:val="00F220BD"/>
    <w:rsid w:val="00F242DB"/>
    <w:rsid w:val="00F260A2"/>
    <w:rsid w:val="00F26E0A"/>
    <w:rsid w:val="00F635C5"/>
    <w:rsid w:val="00F87021"/>
    <w:rsid w:val="00F90B5E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103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9B021DDF424F4CA2B08927EC042D10CE">
    <w:name w:val="9B021DDF424F4CA2B08927EC042D10CE"/>
    <w:rsid w:val="00A732B7"/>
  </w:style>
  <w:style w:type="paragraph" w:customStyle="1" w:styleId="0B0EF98445EA4257B09935A5FD2580AF">
    <w:name w:val="0B0EF98445EA4257B09935A5FD2580AF"/>
    <w:rsid w:val="00A732B7"/>
  </w:style>
  <w:style w:type="paragraph" w:customStyle="1" w:styleId="F143455995764689883BEE057902B0A1">
    <w:name w:val="F143455995764689883BEE057902B0A1"/>
    <w:rsid w:val="00A732B7"/>
  </w:style>
  <w:style w:type="paragraph" w:customStyle="1" w:styleId="EEA7D7DAC210431BB6AEA89BBA58FD00">
    <w:name w:val="EEA7D7DAC210431BB6AEA89BBA58FD00"/>
    <w:rsid w:val="00A732B7"/>
  </w:style>
  <w:style w:type="paragraph" w:customStyle="1" w:styleId="B2E4E87BBE114C5589388BD6E8A7721F">
    <w:name w:val="B2E4E87BBE114C5589388BD6E8A7721F"/>
    <w:rsid w:val="00A732B7"/>
  </w:style>
  <w:style w:type="paragraph" w:customStyle="1" w:styleId="6F35A0D9E60F4EE89987D37D001B753C">
    <w:name w:val="6F35A0D9E60F4EE89987D37D001B753C"/>
    <w:rsid w:val="00A732B7"/>
  </w:style>
  <w:style w:type="paragraph" w:customStyle="1" w:styleId="27E5252CA65C40E4AA77AEA7E6FB074C">
    <w:name w:val="27E5252CA65C40E4AA77AEA7E6FB074C"/>
    <w:rsid w:val="00A732B7"/>
  </w:style>
  <w:style w:type="paragraph" w:customStyle="1" w:styleId="5C1D253EFD354223B5DE992B8E381A14">
    <w:name w:val="5C1D253EFD354223B5DE992B8E381A14"/>
    <w:rsid w:val="00A732B7"/>
  </w:style>
  <w:style w:type="paragraph" w:customStyle="1" w:styleId="BC9317CBDAB14B5C976B5A4F66C65AD1">
    <w:name w:val="BC9317CBDAB14B5C976B5A4F66C65AD1"/>
    <w:rsid w:val="00A732B7"/>
  </w:style>
  <w:style w:type="paragraph" w:customStyle="1" w:styleId="38A50CC556DF447DADF777F4CF1734FE">
    <w:name w:val="38A50CC556DF447DADF777F4CF1734FE"/>
    <w:rsid w:val="00A732B7"/>
  </w:style>
  <w:style w:type="paragraph" w:customStyle="1" w:styleId="8A7057C69A8A46AFB22B6C4823168DE0">
    <w:name w:val="8A7057C69A8A46AFB22B6C4823168DE0"/>
    <w:rsid w:val="00A732B7"/>
  </w:style>
  <w:style w:type="paragraph" w:customStyle="1" w:styleId="175D3A3F8E894915A182898536FB0633">
    <w:name w:val="175D3A3F8E894915A182898536FB0633"/>
    <w:rsid w:val="00A732B7"/>
  </w:style>
  <w:style w:type="paragraph" w:customStyle="1" w:styleId="A7C545BE892342989077FB77A5D21A1C">
    <w:name w:val="A7C545BE892342989077FB77A5D21A1C"/>
    <w:rsid w:val="00A732B7"/>
  </w:style>
  <w:style w:type="paragraph" w:customStyle="1" w:styleId="37057669D80642D2B70DABE32514E4DC">
    <w:name w:val="37057669D80642D2B70DABE32514E4DC"/>
    <w:rsid w:val="00A732B7"/>
  </w:style>
  <w:style w:type="paragraph" w:customStyle="1" w:styleId="B5C8EC59240A402EB279F810FBCF4DE5">
    <w:name w:val="B5C8EC59240A402EB279F810FBCF4DE5"/>
    <w:rsid w:val="00A732B7"/>
  </w:style>
  <w:style w:type="paragraph" w:customStyle="1" w:styleId="2BD5FD5D90734C74A698C50D0B8ECDDE">
    <w:name w:val="2BD5FD5D90734C74A698C50D0B8ECDDE"/>
    <w:rsid w:val="00A732B7"/>
  </w:style>
  <w:style w:type="paragraph" w:customStyle="1" w:styleId="650C140D83AD42F98D8C2853EF15522E">
    <w:name w:val="650C140D83AD42F98D8C2853EF15522E"/>
    <w:rsid w:val="00A732B7"/>
  </w:style>
  <w:style w:type="paragraph" w:customStyle="1" w:styleId="54A02B3EAFBD4E7CB593364722A9D476">
    <w:name w:val="54A02B3EAFBD4E7CB593364722A9D476"/>
    <w:rsid w:val="00A732B7"/>
  </w:style>
  <w:style w:type="paragraph" w:customStyle="1" w:styleId="B726E1034DF6404DB4640D7D33F72AC0">
    <w:name w:val="B726E1034DF6404DB4640D7D33F72AC0"/>
    <w:rsid w:val="00A732B7"/>
  </w:style>
  <w:style w:type="paragraph" w:customStyle="1" w:styleId="34FBE95CAAF94AAC9E1365005504C27C">
    <w:name w:val="34FBE95CAAF94AAC9E1365005504C27C"/>
    <w:rsid w:val="00A732B7"/>
  </w:style>
  <w:style w:type="paragraph" w:customStyle="1" w:styleId="1792E3A588C649F4B7C9A55684FB3DF7">
    <w:name w:val="1792E3A588C649F4B7C9A55684FB3DF7"/>
    <w:rsid w:val="00A732B7"/>
  </w:style>
  <w:style w:type="paragraph" w:customStyle="1" w:styleId="1ACA379683174CA0BAB089DADBCCF494">
    <w:name w:val="1ACA379683174CA0BAB089DADBCCF494"/>
    <w:rsid w:val="00A732B7"/>
  </w:style>
  <w:style w:type="paragraph" w:customStyle="1" w:styleId="0119A020CF16460EA60498E6B21AA633">
    <w:name w:val="0119A020CF16460EA60498E6B21AA633"/>
    <w:rsid w:val="00A732B7"/>
  </w:style>
  <w:style w:type="paragraph" w:customStyle="1" w:styleId="47AD646C23B3435FA8B70C0A62692BDC">
    <w:name w:val="47AD646C23B3435FA8B70C0A62692BDC"/>
    <w:rsid w:val="00A732B7"/>
  </w:style>
  <w:style w:type="paragraph" w:customStyle="1" w:styleId="37B04D21465F4874AAA99CFCC9B2E482">
    <w:name w:val="37B04D21465F4874AAA99CFCC9B2E482"/>
    <w:rsid w:val="00A732B7"/>
  </w:style>
  <w:style w:type="paragraph" w:customStyle="1" w:styleId="45F154DDDE734A99B29B62E452C92D85">
    <w:name w:val="45F154DDDE734A99B29B62E452C92D85"/>
    <w:rsid w:val="00A732B7"/>
  </w:style>
  <w:style w:type="paragraph" w:customStyle="1" w:styleId="DEB18E681A0D490A89AAEE2C7E7FF97F">
    <w:name w:val="DEB18E681A0D490A89AAEE2C7E7FF97F"/>
    <w:rsid w:val="00A732B7"/>
  </w:style>
  <w:style w:type="paragraph" w:customStyle="1" w:styleId="4B3DEF4AA77E48258AEF01BC83691556">
    <w:name w:val="4B3DEF4AA77E48258AEF01BC83691556"/>
    <w:rsid w:val="00A732B7"/>
  </w:style>
  <w:style w:type="paragraph" w:customStyle="1" w:styleId="34C53893996047069667687E8E7F7277">
    <w:name w:val="34C53893996047069667687E8E7F7277"/>
    <w:rsid w:val="00A732B7"/>
  </w:style>
  <w:style w:type="paragraph" w:customStyle="1" w:styleId="D6B6A6152A7A4C04B36316B071B8AF5D">
    <w:name w:val="D6B6A6152A7A4C04B36316B071B8AF5D"/>
    <w:rsid w:val="00A732B7"/>
  </w:style>
  <w:style w:type="paragraph" w:customStyle="1" w:styleId="C9311C98D6494107B8634C766E4DDBBD">
    <w:name w:val="C9311C98D6494107B8634C766E4DDBBD"/>
    <w:rsid w:val="00A732B7"/>
  </w:style>
  <w:style w:type="paragraph" w:customStyle="1" w:styleId="FC675E12AB5940D9BA8A4A34208702AF">
    <w:name w:val="FC675E12AB5940D9BA8A4A34208702AF"/>
    <w:rsid w:val="00A732B7"/>
  </w:style>
  <w:style w:type="paragraph" w:customStyle="1" w:styleId="776955302DF7496B8E8F23EA427AA479">
    <w:name w:val="776955302DF7496B8E8F23EA427AA479"/>
    <w:rsid w:val="00A732B7"/>
  </w:style>
  <w:style w:type="paragraph" w:customStyle="1" w:styleId="F30F2FBAFCF14AFDACA55634A8AB4E97">
    <w:name w:val="F30F2FBAFCF14AFDACA55634A8AB4E97"/>
    <w:rsid w:val="00A732B7"/>
  </w:style>
  <w:style w:type="paragraph" w:customStyle="1" w:styleId="D2AF418760DF4F95A1098EA8A5A15015">
    <w:name w:val="D2AF418760DF4F95A1098EA8A5A15015"/>
    <w:rsid w:val="00A732B7"/>
  </w:style>
  <w:style w:type="paragraph" w:customStyle="1" w:styleId="1AED6D4ACB07449381032C9BAAF146E4">
    <w:name w:val="1AED6D4ACB07449381032C9BAAF146E4"/>
    <w:rsid w:val="00A732B7"/>
  </w:style>
  <w:style w:type="paragraph" w:customStyle="1" w:styleId="9EDE545B9C4745D8916E16F7CCB2F14C">
    <w:name w:val="9EDE545B9C4745D8916E16F7CCB2F14C"/>
    <w:rsid w:val="00A732B7"/>
  </w:style>
  <w:style w:type="paragraph" w:customStyle="1" w:styleId="C13A28D8DEA949EB9C5EF942939F7C9C">
    <w:name w:val="C13A28D8DEA949EB9C5EF942939F7C9C"/>
    <w:rsid w:val="00A732B7"/>
  </w:style>
  <w:style w:type="paragraph" w:customStyle="1" w:styleId="95C8C422EF0B438983B98CA673CA4C71">
    <w:name w:val="95C8C422EF0B438983B98CA673CA4C71"/>
    <w:rsid w:val="00A732B7"/>
  </w:style>
  <w:style w:type="paragraph" w:customStyle="1" w:styleId="45195B071D5F43228A24DC184CCD3D6B">
    <w:name w:val="45195B071D5F43228A24DC184CCD3D6B"/>
    <w:rsid w:val="00A732B7"/>
  </w:style>
  <w:style w:type="paragraph" w:customStyle="1" w:styleId="C6474A988BFA4DD89B99CC7C79B5FA09">
    <w:name w:val="C6474A988BFA4DD89B99CC7C79B5FA09"/>
    <w:rsid w:val="00A732B7"/>
  </w:style>
  <w:style w:type="paragraph" w:customStyle="1" w:styleId="0E9FFD2D45CE402CA92F9425FCF89B32">
    <w:name w:val="0E9FFD2D45CE402CA92F9425FCF89B32"/>
    <w:rsid w:val="00A732B7"/>
  </w:style>
  <w:style w:type="paragraph" w:customStyle="1" w:styleId="464DA222DA124CE0AEAF01B7067716D6">
    <w:name w:val="464DA222DA124CE0AEAF01B7067716D6"/>
    <w:rsid w:val="00A732B7"/>
  </w:style>
  <w:style w:type="paragraph" w:customStyle="1" w:styleId="0BCD2B1608C84A958D451C4B5630063E">
    <w:name w:val="0BCD2B1608C84A958D451C4B5630063E"/>
    <w:rsid w:val="00A732B7"/>
  </w:style>
  <w:style w:type="paragraph" w:customStyle="1" w:styleId="40F53F2C6444433AB3BB7AAFFC151FCA">
    <w:name w:val="40F53F2C6444433AB3BB7AAFFC151FCA"/>
    <w:rsid w:val="00A732B7"/>
  </w:style>
  <w:style w:type="paragraph" w:customStyle="1" w:styleId="234C42211D194F06B1DA628EFC3AEDE8">
    <w:name w:val="234C42211D194F06B1DA628EFC3AEDE8"/>
    <w:rsid w:val="00A732B7"/>
  </w:style>
  <w:style w:type="paragraph" w:customStyle="1" w:styleId="6973CAD7B87F407882A182EB12AB9ADC">
    <w:name w:val="6973CAD7B87F407882A182EB12AB9ADC"/>
    <w:rsid w:val="00A732B7"/>
  </w:style>
  <w:style w:type="paragraph" w:customStyle="1" w:styleId="AE493C8CCFA84F4E9FA11A9BA83AD1D6">
    <w:name w:val="AE493C8CCFA84F4E9FA11A9BA83AD1D6"/>
    <w:rsid w:val="00A732B7"/>
  </w:style>
  <w:style w:type="paragraph" w:customStyle="1" w:styleId="A3A144CE9E684AF0A6EA1D557AFCB31E">
    <w:name w:val="A3A144CE9E684AF0A6EA1D557AFCB31E"/>
    <w:rsid w:val="00A732B7"/>
  </w:style>
  <w:style w:type="paragraph" w:customStyle="1" w:styleId="C919B5BDE17E462FA65F78FCBFDAF47E">
    <w:name w:val="C919B5BDE17E462FA65F78FCBFDAF47E"/>
    <w:rsid w:val="00A732B7"/>
  </w:style>
  <w:style w:type="paragraph" w:customStyle="1" w:styleId="E09CBE70589940DAA910AAE7BBE56E88">
    <w:name w:val="E09CBE70589940DAA910AAE7BBE56E88"/>
    <w:rsid w:val="00A732B7"/>
  </w:style>
  <w:style w:type="paragraph" w:customStyle="1" w:styleId="E75130CB04A84E42AC8E269BA9398193">
    <w:name w:val="E75130CB04A84E42AC8E269BA9398193"/>
    <w:rsid w:val="00DE673B"/>
  </w:style>
  <w:style w:type="paragraph" w:customStyle="1" w:styleId="B20DB76BB9804753AB5AB8ECE90C352D">
    <w:name w:val="B20DB76BB9804753AB5AB8ECE90C352D"/>
    <w:rsid w:val="00DE673B"/>
  </w:style>
  <w:style w:type="paragraph" w:customStyle="1" w:styleId="AA765F99D17741C9A3B9750DEA31D1A1">
    <w:name w:val="AA765F99D17741C9A3B9750DEA31D1A1"/>
    <w:rsid w:val="00DE673B"/>
  </w:style>
  <w:style w:type="paragraph" w:customStyle="1" w:styleId="5051025F00034262B2170E0D83AA6064">
    <w:name w:val="5051025F00034262B2170E0D83AA6064"/>
    <w:rsid w:val="00DE673B"/>
  </w:style>
  <w:style w:type="paragraph" w:customStyle="1" w:styleId="0BF95995BABE4D139E5B2A36442E655C">
    <w:name w:val="0BF95995BABE4D139E5B2A36442E655C"/>
    <w:rsid w:val="00DE673B"/>
  </w:style>
  <w:style w:type="paragraph" w:customStyle="1" w:styleId="BF2A3BB4EE6B453585FCFCB51D0F567E">
    <w:name w:val="BF2A3BB4EE6B453585FCFCB51D0F567E"/>
    <w:rsid w:val="00DE673B"/>
  </w:style>
  <w:style w:type="paragraph" w:customStyle="1" w:styleId="95D3655F4EB7413687E26B2244072A68">
    <w:name w:val="95D3655F4EB7413687E26B2244072A68"/>
    <w:rsid w:val="00273637"/>
  </w:style>
  <w:style w:type="paragraph" w:customStyle="1" w:styleId="E58F9C548BC9482D9AF0BEDFC6498BCE">
    <w:name w:val="E58F9C548BC9482D9AF0BEDFC6498BCE"/>
    <w:rsid w:val="00273637"/>
  </w:style>
  <w:style w:type="paragraph" w:customStyle="1" w:styleId="F7985BE920994E95AB6B759F552C0339">
    <w:name w:val="F7985BE920994E95AB6B759F552C0339"/>
    <w:rsid w:val="00EB11C4"/>
  </w:style>
  <w:style w:type="paragraph" w:customStyle="1" w:styleId="31401E726A1D4FC68AE48BCD36F4D87C">
    <w:name w:val="31401E726A1D4FC68AE48BCD36F4D87C"/>
    <w:rsid w:val="00EB11C4"/>
  </w:style>
  <w:style w:type="paragraph" w:customStyle="1" w:styleId="8AE3038E5F1248778C2C559899FDE104">
    <w:name w:val="8AE3038E5F1248778C2C559899FDE104"/>
    <w:rsid w:val="00EB11C4"/>
  </w:style>
  <w:style w:type="paragraph" w:customStyle="1" w:styleId="8B40D6C8A548419FA402D7C8EE5817CB">
    <w:name w:val="8B40D6C8A548419FA402D7C8EE5817CB"/>
    <w:rsid w:val="00EB11C4"/>
  </w:style>
  <w:style w:type="paragraph" w:customStyle="1" w:styleId="B57657CEC3D043908B4C4E4AA138BD7C">
    <w:name w:val="B57657CEC3D043908B4C4E4AA138BD7C"/>
    <w:rsid w:val="00E246A7"/>
  </w:style>
  <w:style w:type="paragraph" w:customStyle="1" w:styleId="86EBC0EBF6D5482E966C4C9648887375">
    <w:name w:val="86EBC0EBF6D5482E966C4C9648887375"/>
    <w:rsid w:val="00E246A7"/>
  </w:style>
  <w:style w:type="paragraph" w:customStyle="1" w:styleId="D83F4FFE1B8A4360843EC3C082EE861C">
    <w:name w:val="D83F4FFE1B8A4360843EC3C082EE861C"/>
    <w:rsid w:val="00E246A7"/>
  </w:style>
  <w:style w:type="paragraph" w:customStyle="1" w:styleId="51ABD1CA16B747599334763CDAC13A85">
    <w:name w:val="51ABD1CA16B747599334763CDAC13A85"/>
    <w:rsid w:val="00E246A7"/>
  </w:style>
  <w:style w:type="paragraph" w:customStyle="1" w:styleId="02C45B86452F469384F628C6FC4AA34E">
    <w:name w:val="02C45B86452F469384F628C6FC4AA34E"/>
    <w:rsid w:val="00E246A7"/>
  </w:style>
  <w:style w:type="paragraph" w:customStyle="1" w:styleId="DFB70FBA6E4945C0904528D9B2C7E590">
    <w:name w:val="DFB70FBA6E4945C0904528D9B2C7E590"/>
    <w:rsid w:val="00E246A7"/>
  </w:style>
  <w:style w:type="paragraph" w:customStyle="1" w:styleId="11CFC38435F6415FB0CD0DF009FCC414">
    <w:name w:val="11CFC38435F6415FB0CD0DF009FCC414"/>
    <w:rsid w:val="00E246A7"/>
  </w:style>
  <w:style w:type="paragraph" w:customStyle="1" w:styleId="3026BDC3BF954D059926D8F1C0DA4653">
    <w:name w:val="3026BDC3BF954D059926D8F1C0DA4653"/>
    <w:rsid w:val="00E246A7"/>
  </w:style>
  <w:style w:type="paragraph" w:customStyle="1" w:styleId="048B218F9A13442C86C5FC89A34526C4">
    <w:name w:val="048B218F9A13442C86C5FC89A34526C4"/>
    <w:rsid w:val="00DD1F5E"/>
  </w:style>
  <w:style w:type="paragraph" w:customStyle="1" w:styleId="5A8A60CF61F2442A909BA9DEB2C7B8D3">
    <w:name w:val="5A8A60CF61F2442A909BA9DEB2C7B8D3"/>
    <w:rsid w:val="00DD1F5E"/>
  </w:style>
  <w:style w:type="paragraph" w:customStyle="1" w:styleId="EEFAB7A2DEA9421BB856FB3276B7208E">
    <w:name w:val="EEFAB7A2DEA9421BB856FB3276B7208E"/>
    <w:rsid w:val="00DD1F5E"/>
  </w:style>
  <w:style w:type="paragraph" w:customStyle="1" w:styleId="46AB6078A0144C4881C66563AE71AE79">
    <w:name w:val="46AB6078A0144C4881C66563AE71AE79"/>
    <w:rsid w:val="00DD1F5E"/>
  </w:style>
  <w:style w:type="paragraph" w:customStyle="1" w:styleId="C691FD935C6F432B9562137CE09BF4B7">
    <w:name w:val="C691FD935C6F432B9562137CE09BF4B7"/>
    <w:rsid w:val="00DD1F5E"/>
  </w:style>
  <w:style w:type="paragraph" w:customStyle="1" w:styleId="15E308792BB64553BD8EABD02D7576B5">
    <w:name w:val="15E308792BB64553BD8EABD02D7576B5"/>
    <w:rsid w:val="00DD1F5E"/>
  </w:style>
  <w:style w:type="paragraph" w:customStyle="1" w:styleId="169C683B5DE049CB9182E868CB8CF77A">
    <w:name w:val="169C683B5DE049CB9182E868CB8CF77A"/>
    <w:rsid w:val="00DD1F5E"/>
  </w:style>
  <w:style w:type="paragraph" w:customStyle="1" w:styleId="E1916BB5379F4D3192E00783EB8C453F">
    <w:name w:val="E1916BB5379F4D3192E00783EB8C453F"/>
    <w:rsid w:val="00DD1F5E"/>
  </w:style>
  <w:style w:type="paragraph" w:customStyle="1" w:styleId="769D66FDDED046EAA2BCCA737FEED421">
    <w:name w:val="769D66FDDED046EAA2BCCA737FEED421"/>
    <w:rsid w:val="00DD1F5E"/>
  </w:style>
  <w:style w:type="paragraph" w:customStyle="1" w:styleId="7C5AB435DDBA41F4ACDBDAB4D9C43DD3">
    <w:name w:val="7C5AB435DDBA41F4ACDBDAB4D9C43DD3"/>
    <w:rsid w:val="00DD1F5E"/>
  </w:style>
  <w:style w:type="paragraph" w:customStyle="1" w:styleId="8AAD0867EDE0444BAF0CC1A345658FB1">
    <w:name w:val="8AAD0867EDE0444BAF0CC1A345658FB1"/>
    <w:rsid w:val="00DD1F5E"/>
  </w:style>
  <w:style w:type="paragraph" w:customStyle="1" w:styleId="CB1396A4BB9A44AF85FEB0B2893400D4">
    <w:name w:val="CB1396A4BB9A44AF85FEB0B2893400D4"/>
    <w:rsid w:val="00DD1F5E"/>
  </w:style>
  <w:style w:type="paragraph" w:customStyle="1" w:styleId="B17709A085C54E2C8FB547D95C0269CC">
    <w:name w:val="B17709A085C54E2C8FB547D95C0269CC"/>
    <w:rsid w:val="00DD1F5E"/>
  </w:style>
  <w:style w:type="paragraph" w:customStyle="1" w:styleId="938D900402BF40CF9B032F3D092CABBC">
    <w:name w:val="938D900402BF40CF9B032F3D092CABBC"/>
    <w:rsid w:val="00DD1F5E"/>
  </w:style>
  <w:style w:type="paragraph" w:customStyle="1" w:styleId="B25DCFCEE65C41F1BE10865CAEF47868">
    <w:name w:val="B25DCFCEE65C41F1BE10865CAEF47868"/>
    <w:rsid w:val="00DD1F5E"/>
  </w:style>
  <w:style w:type="paragraph" w:customStyle="1" w:styleId="593D56B67D164A3BB2E22A9822EAB9ED">
    <w:name w:val="593D56B67D164A3BB2E22A9822EAB9ED"/>
    <w:rsid w:val="00DD1F5E"/>
  </w:style>
  <w:style w:type="paragraph" w:customStyle="1" w:styleId="F12C76394A2C490AA8B3339F6F39D0C6">
    <w:name w:val="F12C76394A2C490AA8B3339F6F39D0C6"/>
    <w:rsid w:val="00DD1F5E"/>
  </w:style>
  <w:style w:type="paragraph" w:customStyle="1" w:styleId="B735AEFA235C42699D5C07797A4903E7">
    <w:name w:val="B735AEFA235C42699D5C07797A4903E7"/>
    <w:rsid w:val="00DD1F5E"/>
  </w:style>
  <w:style w:type="paragraph" w:customStyle="1" w:styleId="00FFC69422A74B8CA07FD78FF29D19C4">
    <w:name w:val="00FFC69422A74B8CA07FD78FF29D19C4"/>
    <w:rsid w:val="00DD1F5E"/>
  </w:style>
  <w:style w:type="paragraph" w:customStyle="1" w:styleId="DB52B3703A124CDEAD00578CF43152B8">
    <w:name w:val="DB52B3703A124CDEAD00578CF43152B8"/>
    <w:rsid w:val="00DD1F5E"/>
  </w:style>
  <w:style w:type="paragraph" w:customStyle="1" w:styleId="FDAC09781DD346EFAF7D6B3E543E50C9">
    <w:name w:val="FDAC09781DD346EFAF7D6B3E543E50C9"/>
    <w:rsid w:val="00DD1F5E"/>
  </w:style>
  <w:style w:type="paragraph" w:customStyle="1" w:styleId="0E3CE09ACB8A41BE90F8FFAD64F52FF0">
    <w:name w:val="0E3CE09ACB8A41BE90F8FFAD64F52FF0"/>
    <w:rsid w:val="00DD1F5E"/>
  </w:style>
  <w:style w:type="paragraph" w:customStyle="1" w:styleId="626FE61AF9184080A8F87138C496480D">
    <w:name w:val="626FE61AF9184080A8F87138C496480D"/>
    <w:rsid w:val="00DD1F5E"/>
  </w:style>
  <w:style w:type="paragraph" w:customStyle="1" w:styleId="9F9385F90B434C49982D088775D205E4">
    <w:name w:val="9F9385F90B434C49982D088775D205E4"/>
    <w:rsid w:val="00DD1F5E"/>
  </w:style>
  <w:style w:type="paragraph" w:customStyle="1" w:styleId="4830C39F8E304D48B9691EF280CE119A">
    <w:name w:val="4830C39F8E304D48B9691EF280CE119A"/>
    <w:rsid w:val="00DD1F5E"/>
  </w:style>
  <w:style w:type="paragraph" w:customStyle="1" w:styleId="A9595CE2F93F42359C31E03719F52B3E">
    <w:name w:val="A9595CE2F93F42359C31E03719F52B3E"/>
    <w:rsid w:val="00DD1F5E"/>
  </w:style>
  <w:style w:type="paragraph" w:customStyle="1" w:styleId="AC6EFFC8ACAD40FCBC38870057343CA9">
    <w:name w:val="AC6EFFC8ACAD40FCBC38870057343CA9"/>
    <w:rsid w:val="00DD1F5E"/>
  </w:style>
  <w:style w:type="paragraph" w:customStyle="1" w:styleId="3A3FD65B3EC24B40AFB0FD35228AB15A">
    <w:name w:val="3A3FD65B3EC24B40AFB0FD35228AB15A"/>
    <w:rsid w:val="00DD1F5E"/>
  </w:style>
  <w:style w:type="paragraph" w:customStyle="1" w:styleId="DEF1D274148E42AD9E5A293B57003895">
    <w:name w:val="DEF1D274148E42AD9E5A293B57003895"/>
    <w:rsid w:val="00DD1F5E"/>
  </w:style>
  <w:style w:type="paragraph" w:customStyle="1" w:styleId="9C814685F02D4B7DB6DA71E5A33057EE">
    <w:name w:val="9C814685F02D4B7DB6DA71E5A33057EE"/>
    <w:rsid w:val="00DD1F5E"/>
  </w:style>
  <w:style w:type="paragraph" w:customStyle="1" w:styleId="043D819E13E0452C9F44BB944D7692A0">
    <w:name w:val="043D819E13E0452C9F44BB944D7692A0"/>
    <w:rsid w:val="00DD1F5E"/>
  </w:style>
  <w:style w:type="paragraph" w:customStyle="1" w:styleId="3AC76EB51444472CA132F9C20EBF3866">
    <w:name w:val="3AC76EB51444472CA132F9C20EBF3866"/>
    <w:rsid w:val="00DD1F5E"/>
  </w:style>
  <w:style w:type="paragraph" w:customStyle="1" w:styleId="06BEC856DD4C469C91AB4CB50F5C5C01">
    <w:name w:val="06BEC856DD4C469C91AB4CB50F5C5C01"/>
    <w:rsid w:val="00DD1F5E"/>
  </w:style>
  <w:style w:type="paragraph" w:customStyle="1" w:styleId="1F25889FAB7D4A49B9ECA5FA8C23BFF2">
    <w:name w:val="1F25889FAB7D4A49B9ECA5FA8C23BFF2"/>
    <w:rsid w:val="00DD1F5E"/>
  </w:style>
  <w:style w:type="paragraph" w:customStyle="1" w:styleId="3220B380A5E24CC7821DD7B1401CEC68">
    <w:name w:val="3220B380A5E24CC7821DD7B1401CEC68"/>
    <w:rsid w:val="00DD1F5E"/>
  </w:style>
  <w:style w:type="paragraph" w:customStyle="1" w:styleId="7098959C2B0C418F9B680DF0BC8B5F33">
    <w:name w:val="7098959C2B0C418F9B680DF0BC8B5F33"/>
    <w:rsid w:val="00DD1F5E"/>
  </w:style>
  <w:style w:type="paragraph" w:customStyle="1" w:styleId="46C8BF39573A41FAACE8D34345D3039A">
    <w:name w:val="46C8BF39573A41FAACE8D34345D3039A"/>
    <w:rsid w:val="00DD1F5E"/>
  </w:style>
  <w:style w:type="paragraph" w:customStyle="1" w:styleId="A7B617BFBA40481793B6AD944A7791E0">
    <w:name w:val="A7B617BFBA40481793B6AD944A7791E0"/>
    <w:rsid w:val="00DD1F5E"/>
  </w:style>
  <w:style w:type="paragraph" w:customStyle="1" w:styleId="97BC3A1796F34C04A2ABD75A40652E2F">
    <w:name w:val="97BC3A1796F34C04A2ABD75A40652E2F"/>
    <w:rsid w:val="00DD1F5E"/>
  </w:style>
  <w:style w:type="paragraph" w:customStyle="1" w:styleId="A1911993B9814A399E7B6094B2D7492C">
    <w:name w:val="A1911993B9814A399E7B6094B2D7492C"/>
    <w:rsid w:val="00DD1F5E"/>
  </w:style>
  <w:style w:type="paragraph" w:customStyle="1" w:styleId="FCB6C2E3592E4DDFA178924831A49057">
    <w:name w:val="FCB6C2E3592E4DDFA178924831A49057"/>
    <w:rsid w:val="00DD1F5E"/>
  </w:style>
  <w:style w:type="paragraph" w:customStyle="1" w:styleId="1E61421B690745E29B7693357DCF7FA9">
    <w:name w:val="1E61421B690745E29B7693357DCF7FA9"/>
    <w:rsid w:val="00DD1F5E"/>
  </w:style>
  <w:style w:type="paragraph" w:customStyle="1" w:styleId="2DEB4C00C279447DAED6529163A9F7A6">
    <w:name w:val="2DEB4C00C279447DAED6529163A9F7A6"/>
    <w:rsid w:val="00DD1F5E"/>
  </w:style>
  <w:style w:type="paragraph" w:customStyle="1" w:styleId="2B18D753EE1C4B1DAD5F4AC0DE27A689">
    <w:name w:val="2B18D753EE1C4B1DAD5F4AC0DE27A689"/>
    <w:rsid w:val="00DD1F5E"/>
  </w:style>
  <w:style w:type="paragraph" w:customStyle="1" w:styleId="C69A196E91964955AE21677B96D0EC0D">
    <w:name w:val="C69A196E91964955AE21677B96D0EC0D"/>
    <w:rsid w:val="00DD1F5E"/>
  </w:style>
  <w:style w:type="paragraph" w:customStyle="1" w:styleId="1AE4AF0FC0704809845989A40046F6B9">
    <w:name w:val="1AE4AF0FC0704809845989A40046F6B9"/>
    <w:rsid w:val="00DD1F5E"/>
  </w:style>
  <w:style w:type="paragraph" w:customStyle="1" w:styleId="EAFACAA058E9427899487C5E048F54E1">
    <w:name w:val="EAFACAA058E9427899487C5E048F54E1"/>
    <w:rsid w:val="00DD1F5E"/>
  </w:style>
  <w:style w:type="paragraph" w:customStyle="1" w:styleId="F900F49877FD4A4F8F169426FB484EF7">
    <w:name w:val="F900F49877FD4A4F8F169426FB484EF7"/>
    <w:rsid w:val="00DD1F5E"/>
  </w:style>
  <w:style w:type="paragraph" w:customStyle="1" w:styleId="EDCFB3AE161A4EBEA18B149B7E7F4144">
    <w:name w:val="EDCFB3AE161A4EBEA18B149B7E7F4144"/>
    <w:rsid w:val="00DD1F5E"/>
  </w:style>
  <w:style w:type="paragraph" w:customStyle="1" w:styleId="6E7306405813460FB9DFF7FBDD7B43B4">
    <w:name w:val="6E7306405813460FB9DFF7FBDD7B43B4"/>
    <w:rsid w:val="00DD1F5E"/>
  </w:style>
  <w:style w:type="paragraph" w:customStyle="1" w:styleId="E5928A1942BA49C0A4EB62490241B49F">
    <w:name w:val="E5928A1942BA49C0A4EB62490241B49F"/>
    <w:rsid w:val="00DD1F5E"/>
  </w:style>
  <w:style w:type="paragraph" w:customStyle="1" w:styleId="2E0402B740DF4D628401EBDF11F9F720">
    <w:name w:val="2E0402B740DF4D628401EBDF11F9F720"/>
    <w:rsid w:val="00DD1F5E"/>
  </w:style>
  <w:style w:type="paragraph" w:customStyle="1" w:styleId="8F29530227F94DA8911EE7E504699581">
    <w:name w:val="8F29530227F94DA8911EE7E504699581"/>
    <w:rsid w:val="00DD1F5E"/>
  </w:style>
  <w:style w:type="paragraph" w:customStyle="1" w:styleId="C42C4511ECCD4B488AD9E32E79125A83">
    <w:name w:val="C42C4511ECCD4B488AD9E32E79125A83"/>
    <w:rsid w:val="00DD1F5E"/>
  </w:style>
  <w:style w:type="paragraph" w:customStyle="1" w:styleId="61FCCE46A44B4311B558C8FE16727F5F">
    <w:name w:val="61FCCE46A44B4311B558C8FE16727F5F"/>
    <w:rsid w:val="00DD1F5E"/>
  </w:style>
  <w:style w:type="paragraph" w:customStyle="1" w:styleId="16543208561A4EE3B6702C36E53D050E">
    <w:name w:val="16543208561A4EE3B6702C36E53D050E"/>
    <w:rsid w:val="00DD1F5E"/>
  </w:style>
  <w:style w:type="paragraph" w:customStyle="1" w:styleId="089B7DEF08C64ADDA61D502AFCD6ECA6">
    <w:name w:val="089B7DEF08C64ADDA61D502AFCD6ECA6"/>
    <w:rsid w:val="00DD1F5E"/>
  </w:style>
  <w:style w:type="paragraph" w:customStyle="1" w:styleId="634D485097E64D13939292CD59E6312F">
    <w:name w:val="634D485097E64D13939292CD59E6312F"/>
    <w:rsid w:val="00DD1F5E"/>
  </w:style>
  <w:style w:type="paragraph" w:customStyle="1" w:styleId="B64A5B132F8B42D39E71D4DABA31E8C1">
    <w:name w:val="B64A5B132F8B42D39E71D4DABA31E8C1"/>
    <w:rsid w:val="00DD1F5E"/>
  </w:style>
  <w:style w:type="paragraph" w:customStyle="1" w:styleId="A12FC4814189497492946E5CC238AE01">
    <w:name w:val="A12FC4814189497492946E5CC238AE01"/>
    <w:rsid w:val="00DD1F5E"/>
  </w:style>
  <w:style w:type="paragraph" w:customStyle="1" w:styleId="C97FBEC8E9DC47A587112B46AC732ECF">
    <w:name w:val="C97FBEC8E9DC47A587112B46AC732ECF"/>
    <w:rsid w:val="00DD1F5E"/>
  </w:style>
  <w:style w:type="paragraph" w:customStyle="1" w:styleId="C07BAC5FCED941E5A229CF3C2A96BBDD">
    <w:name w:val="C07BAC5FCED941E5A229CF3C2A96BBDD"/>
    <w:rsid w:val="00DD1F5E"/>
  </w:style>
  <w:style w:type="paragraph" w:customStyle="1" w:styleId="8776E4DC40414F1AB72270604585BDA6">
    <w:name w:val="8776E4DC40414F1AB72270604585BDA6"/>
    <w:rsid w:val="00B20C44"/>
  </w:style>
  <w:style w:type="paragraph" w:customStyle="1" w:styleId="38ED8E352ADB4C2D869DAEC2FB11529B">
    <w:name w:val="38ED8E352ADB4C2D869DAEC2FB11529B"/>
    <w:rsid w:val="00B20C44"/>
  </w:style>
  <w:style w:type="paragraph" w:customStyle="1" w:styleId="63B7B8851E414E44ADFE9F8D7130C38B">
    <w:name w:val="63B7B8851E414E44ADFE9F8D7130C38B"/>
    <w:rsid w:val="00FC37AF"/>
  </w:style>
  <w:style w:type="paragraph" w:customStyle="1" w:styleId="84E216FA0F1245CE9ACB10DFD692C4B2">
    <w:name w:val="84E216FA0F1245CE9ACB10DFD692C4B2"/>
    <w:rsid w:val="00FC37AF"/>
  </w:style>
  <w:style w:type="paragraph" w:customStyle="1" w:styleId="DD79F61182C74C1E9AA6F3AF2A2274D2">
    <w:name w:val="DD79F61182C74C1E9AA6F3AF2A2274D2"/>
    <w:rsid w:val="00FC37AF"/>
  </w:style>
  <w:style w:type="paragraph" w:customStyle="1" w:styleId="8CDBFAA5AEA6408D841FC0AA291151BC">
    <w:name w:val="8CDBFAA5AEA6408D841FC0AA291151BC"/>
    <w:rsid w:val="00FC37AF"/>
  </w:style>
  <w:style w:type="paragraph" w:customStyle="1" w:styleId="943D42D1D40C4E32ADFFC6FE39E5E889">
    <w:name w:val="943D42D1D40C4E32ADFFC6FE39E5E889"/>
    <w:rsid w:val="00FC37AF"/>
  </w:style>
  <w:style w:type="paragraph" w:customStyle="1" w:styleId="7604EA3E85BB4673AD23329301E0DE7C">
    <w:name w:val="7604EA3E85BB4673AD23329301E0DE7C"/>
    <w:rsid w:val="00FC37AF"/>
  </w:style>
  <w:style w:type="paragraph" w:customStyle="1" w:styleId="95A74152B287419C962D5DE6DAC609AB">
    <w:name w:val="95A74152B287419C962D5DE6DAC609AB"/>
    <w:rsid w:val="00FC37AF"/>
  </w:style>
  <w:style w:type="paragraph" w:customStyle="1" w:styleId="AEEEF9B66CD542C9B7936C4FB888ABDC">
    <w:name w:val="AEEEF9B66CD542C9B7936C4FB888ABDC"/>
    <w:rsid w:val="00FC37AF"/>
  </w:style>
  <w:style w:type="paragraph" w:customStyle="1" w:styleId="75814946A682433289A6DA3446C2B169">
    <w:name w:val="75814946A682433289A6DA3446C2B169"/>
    <w:rsid w:val="00A93787"/>
  </w:style>
  <w:style w:type="paragraph" w:customStyle="1" w:styleId="F69F5D3BC94140A191ADA9C63132309E">
    <w:name w:val="F69F5D3BC94140A191ADA9C63132309E"/>
    <w:rsid w:val="00A93787"/>
  </w:style>
  <w:style w:type="paragraph" w:customStyle="1" w:styleId="8177EDED42E84E488DD0DB7755609BE7">
    <w:name w:val="8177EDED42E84E488DD0DB7755609BE7"/>
    <w:rsid w:val="00B25766"/>
  </w:style>
  <w:style w:type="paragraph" w:customStyle="1" w:styleId="90C93450809640C89B017B9D850CCF5C">
    <w:name w:val="90C93450809640C89B017B9D850CCF5C"/>
    <w:rsid w:val="00B25766"/>
  </w:style>
  <w:style w:type="paragraph" w:customStyle="1" w:styleId="1525A17811EF487EA42392DD62C595C7">
    <w:name w:val="1525A17811EF487EA42392DD62C595C7"/>
    <w:rsid w:val="00B25766"/>
  </w:style>
  <w:style w:type="paragraph" w:customStyle="1" w:styleId="41F38E2831F3484CAAAC5395DC5F306F">
    <w:name w:val="41F38E2831F3484CAAAC5395DC5F306F"/>
    <w:rsid w:val="00B25766"/>
  </w:style>
  <w:style w:type="paragraph" w:customStyle="1" w:styleId="713D9639A20240B986721B28C8CFB504">
    <w:name w:val="713D9639A20240B986721B28C8CFB504"/>
    <w:rsid w:val="00B25766"/>
  </w:style>
  <w:style w:type="paragraph" w:customStyle="1" w:styleId="50BC2D56582E492583B3FA2D108177C0">
    <w:name w:val="50BC2D56582E492583B3FA2D108177C0"/>
    <w:rsid w:val="00B25766"/>
  </w:style>
  <w:style w:type="paragraph" w:customStyle="1" w:styleId="948C1ABD891F47AE92094E8ED445C468">
    <w:name w:val="948C1ABD891F47AE92094E8ED445C468"/>
    <w:rsid w:val="00B25766"/>
  </w:style>
  <w:style w:type="paragraph" w:customStyle="1" w:styleId="5510B4824AEB4DCF8730E21282AFBE73">
    <w:name w:val="5510B4824AEB4DCF8730E21282AFBE73"/>
    <w:rsid w:val="00B25766"/>
  </w:style>
  <w:style w:type="paragraph" w:customStyle="1" w:styleId="A2EDD1D857FD4D348941E0EB997BC38A">
    <w:name w:val="A2EDD1D857FD4D348941E0EB997BC38A"/>
    <w:rsid w:val="00B25766"/>
  </w:style>
  <w:style w:type="paragraph" w:customStyle="1" w:styleId="2CA89BD40C334199BB138103FCEC0F74">
    <w:name w:val="2CA89BD40C334199BB138103FCEC0F74"/>
    <w:rsid w:val="00B25766"/>
  </w:style>
  <w:style w:type="paragraph" w:customStyle="1" w:styleId="407D2140B1D04884A359785087CC642A">
    <w:name w:val="407D2140B1D04884A359785087CC642A"/>
    <w:rsid w:val="00B25766"/>
  </w:style>
  <w:style w:type="paragraph" w:customStyle="1" w:styleId="4FC0DA5710E94DA7A756B0EBAC30DDCC">
    <w:name w:val="4FC0DA5710E94DA7A756B0EBAC30DDCC"/>
    <w:rsid w:val="00B25766"/>
  </w:style>
  <w:style w:type="paragraph" w:customStyle="1" w:styleId="F019ED365C0642288A94BBE2D755F626">
    <w:name w:val="F019ED365C0642288A94BBE2D755F626"/>
    <w:rsid w:val="00B25766"/>
  </w:style>
  <w:style w:type="paragraph" w:customStyle="1" w:styleId="4118D8E013FC40EA9908B0F2EBEE48DB">
    <w:name w:val="4118D8E013FC40EA9908B0F2EBEE48DB"/>
    <w:rsid w:val="00B25766"/>
  </w:style>
  <w:style w:type="paragraph" w:customStyle="1" w:styleId="27816026C3984D778E4ABCB8E109C79C">
    <w:name w:val="27816026C3984D778E4ABCB8E109C79C"/>
    <w:rsid w:val="00B25766"/>
  </w:style>
  <w:style w:type="paragraph" w:customStyle="1" w:styleId="B5A902C057304FB7802822EA87E12E24">
    <w:name w:val="B5A902C057304FB7802822EA87E12E24"/>
    <w:rsid w:val="00B25766"/>
  </w:style>
  <w:style w:type="paragraph" w:customStyle="1" w:styleId="9A85A2D8253644ED98A3DC92F5094571">
    <w:name w:val="9A85A2D8253644ED98A3DC92F5094571"/>
    <w:rsid w:val="00B25766"/>
  </w:style>
  <w:style w:type="paragraph" w:customStyle="1" w:styleId="FBABE7328A034491AFA589F7071A35CC">
    <w:name w:val="FBABE7328A034491AFA589F7071A35CC"/>
    <w:rsid w:val="00B25766"/>
  </w:style>
  <w:style w:type="paragraph" w:customStyle="1" w:styleId="2E61402A26F94164B69DDC47C79BD296">
    <w:name w:val="2E61402A26F94164B69DDC47C79BD296"/>
    <w:rsid w:val="009B550E"/>
  </w:style>
  <w:style w:type="paragraph" w:customStyle="1" w:styleId="2D0D1EB031384F7690277744DEF467F6">
    <w:name w:val="2D0D1EB031384F7690277744DEF467F6"/>
    <w:rsid w:val="009B550E"/>
  </w:style>
  <w:style w:type="paragraph" w:customStyle="1" w:styleId="E06F1923085D4BD5B89E9A599EE71064">
    <w:name w:val="E06F1923085D4BD5B89E9A599EE71064"/>
    <w:rsid w:val="009B550E"/>
  </w:style>
  <w:style w:type="paragraph" w:customStyle="1" w:styleId="6A47B05EF8574BBDA3AAA284AD2CE403">
    <w:name w:val="6A47B05EF8574BBDA3AAA284AD2CE403"/>
    <w:rsid w:val="009B550E"/>
  </w:style>
  <w:style w:type="paragraph" w:customStyle="1" w:styleId="360A9B2050B647A199806E1ED6A516F0">
    <w:name w:val="360A9B2050B647A199806E1ED6A516F0"/>
    <w:rsid w:val="009B550E"/>
  </w:style>
  <w:style w:type="paragraph" w:customStyle="1" w:styleId="A3176A85E59347BFB179550150E6808E">
    <w:name w:val="A3176A85E59347BFB179550150E6808E"/>
    <w:rsid w:val="009B550E"/>
  </w:style>
  <w:style w:type="paragraph" w:customStyle="1" w:styleId="8A6B983BDEA348E98AFB750EC6411234">
    <w:name w:val="8A6B983BDEA348E98AFB750EC6411234"/>
    <w:rsid w:val="009B550E"/>
  </w:style>
  <w:style w:type="paragraph" w:customStyle="1" w:styleId="8575A6D065BF4DDA8C177FB518D2C2A9">
    <w:name w:val="8575A6D065BF4DDA8C177FB518D2C2A9"/>
    <w:rsid w:val="009B550E"/>
  </w:style>
  <w:style w:type="paragraph" w:customStyle="1" w:styleId="D84CC825CB244DC99DB04080DD8DAB53">
    <w:name w:val="D84CC825CB244DC99DB04080DD8DAB53"/>
    <w:rsid w:val="009B550E"/>
  </w:style>
  <w:style w:type="paragraph" w:customStyle="1" w:styleId="FB0464322B194F238909E3D8BDEAF586">
    <w:name w:val="FB0464322B194F238909E3D8BDEAF586"/>
    <w:rsid w:val="009B550E"/>
  </w:style>
  <w:style w:type="paragraph" w:customStyle="1" w:styleId="5B88428BDC2E4F7F9084F089EDB53A78">
    <w:name w:val="5B88428BDC2E4F7F9084F089EDB53A78"/>
    <w:rsid w:val="009B550E"/>
  </w:style>
  <w:style w:type="paragraph" w:customStyle="1" w:styleId="16007B920C3146A1AD889BD5FDC67D08">
    <w:name w:val="16007B920C3146A1AD889BD5FDC67D08"/>
    <w:rsid w:val="009B550E"/>
  </w:style>
  <w:style w:type="paragraph" w:customStyle="1" w:styleId="4C15929314774722AEEB8774F984B955">
    <w:name w:val="4C15929314774722AEEB8774F984B955"/>
    <w:rsid w:val="009B550E"/>
  </w:style>
  <w:style w:type="paragraph" w:customStyle="1" w:styleId="FAE236F7B4904A4696E2C8699D23367B">
    <w:name w:val="FAE236F7B4904A4696E2C8699D23367B"/>
    <w:rsid w:val="009B550E"/>
  </w:style>
  <w:style w:type="paragraph" w:customStyle="1" w:styleId="EBB14EA43B7E4806A8BDA406B7751770">
    <w:name w:val="EBB14EA43B7E4806A8BDA406B7751770"/>
    <w:rsid w:val="009B550E"/>
  </w:style>
  <w:style w:type="paragraph" w:customStyle="1" w:styleId="222EE7F4ECFB4E999C43A0D749FDBCD4">
    <w:name w:val="222EE7F4ECFB4E999C43A0D749FDBCD4"/>
    <w:rsid w:val="009B550E"/>
  </w:style>
  <w:style w:type="paragraph" w:customStyle="1" w:styleId="3FBCFEFFBD8D400E94629FCEFBC7C132">
    <w:name w:val="3FBCFEFFBD8D400E94629FCEFBC7C132"/>
    <w:rsid w:val="009B550E"/>
  </w:style>
  <w:style w:type="paragraph" w:customStyle="1" w:styleId="2AAA782A2ABD415C9C9C80A2F5F6D8E9">
    <w:name w:val="2AAA782A2ABD415C9C9C80A2F5F6D8E9"/>
    <w:rsid w:val="009B550E"/>
  </w:style>
  <w:style w:type="paragraph" w:customStyle="1" w:styleId="84C4F4C3760143EBA9E8C9E805CFDE4F">
    <w:name w:val="84C4F4C3760143EBA9E8C9E805CFDE4F"/>
    <w:rsid w:val="009B550E"/>
  </w:style>
  <w:style w:type="paragraph" w:customStyle="1" w:styleId="7FB555AA1A8949AB8C7908ED30F7A468">
    <w:name w:val="7FB555AA1A8949AB8C7908ED30F7A468"/>
    <w:rsid w:val="009B550E"/>
  </w:style>
  <w:style w:type="paragraph" w:customStyle="1" w:styleId="EFAE016E817A4773B38D83D8CF7CD11C">
    <w:name w:val="EFAE016E817A4773B38D83D8CF7CD11C"/>
    <w:rsid w:val="009B550E"/>
  </w:style>
  <w:style w:type="paragraph" w:customStyle="1" w:styleId="A6EE02120A224CAFBD98C8E0AE3F6C1F">
    <w:name w:val="A6EE02120A224CAFBD98C8E0AE3F6C1F"/>
    <w:rsid w:val="009B550E"/>
  </w:style>
  <w:style w:type="paragraph" w:customStyle="1" w:styleId="748AC9DAC48948978811C27D637C28A7">
    <w:name w:val="748AC9DAC48948978811C27D637C28A7"/>
    <w:rsid w:val="009B550E"/>
  </w:style>
  <w:style w:type="paragraph" w:customStyle="1" w:styleId="729533BD278D4828A6DC25B55D563C50">
    <w:name w:val="729533BD278D4828A6DC25B55D563C50"/>
    <w:rsid w:val="009B550E"/>
  </w:style>
  <w:style w:type="paragraph" w:customStyle="1" w:styleId="E6D483EFABF545DC9DE2B39272CEA7B4">
    <w:name w:val="E6D483EFABF545DC9DE2B39272CEA7B4"/>
    <w:rsid w:val="009B550E"/>
  </w:style>
  <w:style w:type="paragraph" w:customStyle="1" w:styleId="A728FE1C70C34259B406E3588AA758E6">
    <w:name w:val="A728FE1C70C34259B406E3588AA758E6"/>
    <w:rsid w:val="009B550E"/>
  </w:style>
  <w:style w:type="paragraph" w:customStyle="1" w:styleId="6932A684DF234264A987BC70B1610FB2">
    <w:name w:val="6932A684DF234264A987BC70B1610FB2"/>
    <w:rsid w:val="009B550E"/>
  </w:style>
  <w:style w:type="paragraph" w:customStyle="1" w:styleId="795E83C6C3454403A23834ECC86282CC">
    <w:name w:val="795E83C6C3454403A23834ECC86282CC"/>
    <w:rsid w:val="009B550E"/>
  </w:style>
  <w:style w:type="paragraph" w:customStyle="1" w:styleId="B3F4FE06054448CB8C3FC016FBC3E256">
    <w:name w:val="B3F4FE06054448CB8C3FC016FBC3E256"/>
    <w:rsid w:val="009B550E"/>
  </w:style>
  <w:style w:type="paragraph" w:customStyle="1" w:styleId="27EFCEB6EA6C490BB8FCBCC56F335B7D">
    <w:name w:val="27EFCEB6EA6C490BB8FCBCC56F335B7D"/>
    <w:rsid w:val="009B550E"/>
  </w:style>
  <w:style w:type="paragraph" w:customStyle="1" w:styleId="8FC39732335845E68C76BEB266E90D4B">
    <w:name w:val="8FC39732335845E68C76BEB266E90D4B"/>
    <w:rsid w:val="009B550E"/>
  </w:style>
  <w:style w:type="paragraph" w:customStyle="1" w:styleId="B2DC531B20F9466C81D0B988D053570D">
    <w:name w:val="B2DC531B20F9466C81D0B988D053570D"/>
    <w:rsid w:val="009B550E"/>
  </w:style>
  <w:style w:type="paragraph" w:customStyle="1" w:styleId="821DEF39BFE54174AB8429AAB4C91393">
    <w:name w:val="821DEF39BFE54174AB8429AAB4C91393"/>
    <w:rsid w:val="009B550E"/>
  </w:style>
  <w:style w:type="paragraph" w:customStyle="1" w:styleId="49F423384AF04C7C8C32CE01D6CE4E12">
    <w:name w:val="49F423384AF04C7C8C32CE01D6CE4E12"/>
    <w:rsid w:val="009B550E"/>
  </w:style>
  <w:style w:type="paragraph" w:customStyle="1" w:styleId="8723E81B25FE443F8D14BD2467B34B87">
    <w:name w:val="8723E81B25FE443F8D14BD2467B34B87"/>
    <w:rsid w:val="009B550E"/>
  </w:style>
  <w:style w:type="paragraph" w:customStyle="1" w:styleId="1A3AD142D41F4AC2B44F364963C79F6A">
    <w:name w:val="1A3AD142D41F4AC2B44F364963C79F6A"/>
    <w:rsid w:val="009B550E"/>
  </w:style>
  <w:style w:type="paragraph" w:customStyle="1" w:styleId="26F8BCDA984D4697842CF3A979E4FDDC">
    <w:name w:val="26F8BCDA984D4697842CF3A979E4FDDC"/>
    <w:rsid w:val="009B550E"/>
  </w:style>
  <w:style w:type="paragraph" w:customStyle="1" w:styleId="E13E38EC1BEF43FDBD57643CB53E898B">
    <w:name w:val="E13E38EC1BEF43FDBD57643CB53E898B"/>
    <w:rsid w:val="009B550E"/>
  </w:style>
  <w:style w:type="paragraph" w:customStyle="1" w:styleId="6B2020689D25446FB948B9C62690B376">
    <w:name w:val="6B2020689D25446FB948B9C62690B376"/>
    <w:rsid w:val="009B550E"/>
  </w:style>
  <w:style w:type="paragraph" w:customStyle="1" w:styleId="D98B568E42B045049CA19547DFBB2DBF">
    <w:name w:val="D98B568E42B045049CA19547DFBB2DBF"/>
    <w:rsid w:val="009B550E"/>
  </w:style>
  <w:style w:type="paragraph" w:customStyle="1" w:styleId="694C2FEDB883421B91943090A827A742">
    <w:name w:val="694C2FEDB883421B91943090A827A742"/>
    <w:rsid w:val="009B550E"/>
  </w:style>
  <w:style w:type="paragraph" w:customStyle="1" w:styleId="45005366ED8E4285B351650E3268FFAA">
    <w:name w:val="45005366ED8E4285B351650E3268FFAA"/>
    <w:rsid w:val="009B550E"/>
  </w:style>
  <w:style w:type="paragraph" w:customStyle="1" w:styleId="C6E15F5C65384F36A05EA1C90EE08D45">
    <w:name w:val="C6E15F5C65384F36A05EA1C90EE08D45"/>
    <w:rsid w:val="009B550E"/>
  </w:style>
  <w:style w:type="paragraph" w:customStyle="1" w:styleId="D6510863973B44E090B5BBF6860D8095">
    <w:name w:val="D6510863973B44E090B5BBF6860D8095"/>
    <w:rsid w:val="009B550E"/>
  </w:style>
  <w:style w:type="paragraph" w:customStyle="1" w:styleId="4DF4E87B274C48C4B063B75456E9DF90">
    <w:name w:val="4DF4E87B274C48C4B063B75456E9DF90"/>
    <w:rsid w:val="009B550E"/>
  </w:style>
  <w:style w:type="paragraph" w:customStyle="1" w:styleId="19FE29388585423D9EFB720FA03C6E48">
    <w:name w:val="19FE29388585423D9EFB720FA03C6E48"/>
    <w:rsid w:val="009B550E"/>
  </w:style>
  <w:style w:type="paragraph" w:customStyle="1" w:styleId="75F32097E7D34584BB9D3AB7DC15CEC9">
    <w:name w:val="75F32097E7D34584BB9D3AB7DC15CEC9"/>
    <w:rsid w:val="009B550E"/>
  </w:style>
  <w:style w:type="paragraph" w:customStyle="1" w:styleId="41F494001F4C4EAEAC0EE2D58CF3A83A">
    <w:name w:val="41F494001F4C4EAEAC0EE2D58CF3A83A"/>
    <w:rsid w:val="009B550E"/>
  </w:style>
  <w:style w:type="paragraph" w:customStyle="1" w:styleId="57AD85F6B141426B901913B3AB18C21F">
    <w:name w:val="57AD85F6B141426B901913B3AB18C21F"/>
    <w:rsid w:val="009B550E"/>
  </w:style>
  <w:style w:type="paragraph" w:customStyle="1" w:styleId="970738E0390341BB946340DDB8834932">
    <w:name w:val="970738E0390341BB946340DDB8834932"/>
    <w:rsid w:val="009B550E"/>
  </w:style>
  <w:style w:type="paragraph" w:customStyle="1" w:styleId="3D2E06DC1CEA41268426AAEFD7082BFD">
    <w:name w:val="3D2E06DC1CEA41268426AAEFD7082BFD"/>
    <w:rsid w:val="009B550E"/>
  </w:style>
  <w:style w:type="paragraph" w:customStyle="1" w:styleId="2606D4B0C4FC4E9AA215B95A67A8BDC7">
    <w:name w:val="2606D4B0C4FC4E9AA215B95A67A8BDC7"/>
    <w:rsid w:val="009B550E"/>
  </w:style>
  <w:style w:type="paragraph" w:customStyle="1" w:styleId="835ABDA9A0724636A9F5092719E949FA">
    <w:name w:val="835ABDA9A0724636A9F5092719E949FA"/>
    <w:rsid w:val="009B550E"/>
  </w:style>
  <w:style w:type="paragraph" w:customStyle="1" w:styleId="E773BF92AE264187BF4B10FCB61194C6">
    <w:name w:val="E773BF92AE264187BF4B10FCB61194C6"/>
    <w:rsid w:val="009B550E"/>
  </w:style>
  <w:style w:type="paragraph" w:customStyle="1" w:styleId="B479C6556F1644DA9E7039F2A3C21447">
    <w:name w:val="B479C6556F1644DA9E7039F2A3C21447"/>
    <w:rsid w:val="009248DD"/>
  </w:style>
  <w:style w:type="paragraph" w:customStyle="1" w:styleId="FC4412E7D7104CDE9CB926B7248A886B">
    <w:name w:val="FC4412E7D7104CDE9CB926B7248A886B"/>
    <w:rsid w:val="009248DD"/>
  </w:style>
  <w:style w:type="paragraph" w:customStyle="1" w:styleId="D42D7AF56FA54E5581B4BCE85A91FE33">
    <w:name w:val="D42D7AF56FA54E5581B4BCE85A91FE33"/>
    <w:rsid w:val="009248DD"/>
  </w:style>
  <w:style w:type="paragraph" w:customStyle="1" w:styleId="291BAB98CD084302B0307FFF1E9F681F">
    <w:name w:val="291BAB98CD084302B0307FFF1E9F681F"/>
    <w:rsid w:val="009248DD"/>
  </w:style>
  <w:style w:type="paragraph" w:customStyle="1" w:styleId="F9654F81C600482488C18330984470C3">
    <w:name w:val="F9654F81C600482488C18330984470C3"/>
    <w:rsid w:val="009248DD"/>
  </w:style>
  <w:style w:type="paragraph" w:customStyle="1" w:styleId="C39CA4D7F57643AEA66B897B29802E02">
    <w:name w:val="C39CA4D7F57643AEA66B897B29802E02"/>
    <w:rsid w:val="009248DD"/>
  </w:style>
  <w:style w:type="paragraph" w:customStyle="1" w:styleId="A90E55665FC245D7993CD6AEAA56A0C8">
    <w:name w:val="A90E55665FC245D7993CD6AEAA56A0C8"/>
    <w:rsid w:val="009248DD"/>
  </w:style>
  <w:style w:type="paragraph" w:customStyle="1" w:styleId="2A5D8D140BC443729F171C61928BE7A2">
    <w:name w:val="2A5D8D140BC443729F171C61928BE7A2"/>
    <w:rsid w:val="009248DD"/>
  </w:style>
  <w:style w:type="paragraph" w:customStyle="1" w:styleId="18E6FD9ECA324DF89A38A417386388F6">
    <w:name w:val="18E6FD9ECA324DF89A38A417386388F6"/>
    <w:rsid w:val="001A3C35"/>
  </w:style>
  <w:style w:type="paragraph" w:customStyle="1" w:styleId="EA36099BB72D4916B2691FBA225A479A">
    <w:name w:val="EA36099BB72D4916B2691FBA225A479A"/>
    <w:rsid w:val="001A3C35"/>
  </w:style>
  <w:style w:type="paragraph" w:customStyle="1" w:styleId="F79C4C8310394866924CD686429B3F64">
    <w:name w:val="F79C4C8310394866924CD686429B3F64"/>
    <w:rsid w:val="001A3C35"/>
  </w:style>
  <w:style w:type="paragraph" w:customStyle="1" w:styleId="5223521CC02A4D1799E831132813D442">
    <w:name w:val="5223521CC02A4D1799E831132813D442"/>
    <w:rsid w:val="001A3C35"/>
  </w:style>
  <w:style w:type="paragraph" w:customStyle="1" w:styleId="029505A0671448D4948A955B0CAC8CD2">
    <w:name w:val="029505A0671448D4948A955B0CAC8CD2"/>
    <w:rsid w:val="001A3C35"/>
  </w:style>
  <w:style w:type="paragraph" w:customStyle="1" w:styleId="E0974C57939B4A3F9F1CC0789A38BC9B">
    <w:name w:val="E0974C57939B4A3F9F1CC0789A38BC9B"/>
    <w:rsid w:val="001A3C35"/>
  </w:style>
  <w:style w:type="paragraph" w:customStyle="1" w:styleId="9E81CF5693E84AE794871E58161BD551">
    <w:name w:val="9E81CF5693E84AE794871E58161BD551"/>
    <w:rsid w:val="001A3C35"/>
  </w:style>
  <w:style w:type="paragraph" w:customStyle="1" w:styleId="3178A3BA37764FCC8B0587264123B08B">
    <w:name w:val="3178A3BA37764FCC8B0587264123B08B"/>
    <w:rsid w:val="001A3C35"/>
  </w:style>
  <w:style w:type="paragraph" w:customStyle="1" w:styleId="0425D9949B964BC0BDC2C1A1ECC90AEA">
    <w:name w:val="0425D9949B964BC0BDC2C1A1ECC90AEA"/>
    <w:rsid w:val="001A3C35"/>
  </w:style>
  <w:style w:type="paragraph" w:customStyle="1" w:styleId="EB414A56F3074CE29BD8381254E12B13">
    <w:name w:val="EB414A56F3074CE29BD8381254E12B13"/>
    <w:rsid w:val="001A3C35"/>
  </w:style>
  <w:style w:type="paragraph" w:customStyle="1" w:styleId="AB17735B25D74D96A37578EB896B52C5">
    <w:name w:val="AB17735B25D74D96A37578EB896B52C5"/>
    <w:rsid w:val="001A3C35"/>
  </w:style>
  <w:style w:type="paragraph" w:customStyle="1" w:styleId="85758097D8C34212AF8DAF95B08FCDF4">
    <w:name w:val="85758097D8C34212AF8DAF95B08FCDF4"/>
    <w:rsid w:val="001A3C35"/>
  </w:style>
  <w:style w:type="paragraph" w:customStyle="1" w:styleId="22BED116418F4AF6B8E2393A32363909">
    <w:name w:val="22BED116418F4AF6B8E2393A32363909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9209D801C5E246CA851F33ED5E38EC5B">
    <w:name w:val="9209D801C5E246CA851F33ED5E38EC5B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A89F380269A8474CA2D26B99D54FD795">
    <w:name w:val="A89F380269A8474CA2D26B99D54FD795"/>
    <w:rsid w:val="001A3C35"/>
  </w:style>
  <w:style w:type="paragraph" w:customStyle="1" w:styleId="57FD0D0C36EE4EC0A43336BFF95A2B3A">
    <w:name w:val="57FD0D0C36EE4EC0A43336BFF95A2B3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656398A15588432C8202DEAB1D522493">
    <w:name w:val="656398A15588432C8202DEAB1D522493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1B08991C120546568B22DB96BE536307">
    <w:name w:val="1B08991C120546568B22DB96BE536307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E5ADF56F50074096BF5F4B996380707A">
    <w:name w:val="E5ADF56F50074096BF5F4B996380707A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22AF10376605494C847E3AC3B5AFC99D">
    <w:name w:val="22AF10376605494C847E3AC3B5AFC99D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843192B59572427CA59D048EBC9BB6F1">
    <w:name w:val="843192B59572427CA59D048EBC9BB6F1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0379F24208A14033A2A349BA11B20C57">
    <w:name w:val="0379F24208A14033A2A349BA11B20C57"/>
    <w:rsid w:val="001A3C35"/>
  </w:style>
  <w:style w:type="paragraph" w:customStyle="1" w:styleId="0E5D4EF6A20D41868CC3D9337D2C6E46">
    <w:name w:val="0E5D4EF6A20D41868CC3D9337D2C6E46"/>
    <w:rsid w:val="001A3C35"/>
  </w:style>
  <w:style w:type="paragraph" w:customStyle="1" w:styleId="46C3E5A7C0714B5783D9EC860299EAB6">
    <w:name w:val="46C3E5A7C0714B5783D9EC860299EAB6"/>
    <w:rsid w:val="001A3C35"/>
  </w:style>
  <w:style w:type="paragraph" w:customStyle="1" w:styleId="23AED02B3ED04951BC470DF72C4E5CE9">
    <w:name w:val="23AED02B3ED04951BC470DF72C4E5CE9"/>
    <w:rsid w:val="001A3C35"/>
  </w:style>
  <w:style w:type="paragraph" w:customStyle="1" w:styleId="B02446A0005A43FCB0933B71A3676E75">
    <w:name w:val="B02446A0005A43FCB0933B71A3676E75"/>
    <w:rsid w:val="001A3C35"/>
  </w:style>
  <w:style w:type="paragraph" w:customStyle="1" w:styleId="907758EE6B334C88903B346916881D3E">
    <w:name w:val="907758EE6B334C88903B346916881D3E"/>
    <w:rsid w:val="001A3C35"/>
  </w:style>
  <w:style w:type="paragraph" w:customStyle="1" w:styleId="AE7019F123624B6E97908FAB8CB22685">
    <w:name w:val="AE7019F123624B6E97908FAB8CB22685"/>
    <w:rsid w:val="00B07230"/>
  </w:style>
  <w:style w:type="paragraph" w:customStyle="1" w:styleId="447AA194D4B0467196AD14BBEEA4556B">
    <w:name w:val="447AA194D4B0467196AD14BBEEA4556B"/>
    <w:rsid w:val="00B07230"/>
  </w:style>
  <w:style w:type="paragraph" w:customStyle="1" w:styleId="9C5D710A06DD4C50A2D4EAD8E66E68E1">
    <w:name w:val="9C5D710A06DD4C50A2D4EAD8E66E68E1"/>
    <w:rsid w:val="00B07230"/>
  </w:style>
  <w:style w:type="paragraph" w:customStyle="1" w:styleId="E651DE66DC674527B7796AA2DB93D7B1">
    <w:name w:val="E651DE66DC674527B7796AA2DB93D7B1"/>
    <w:rsid w:val="00B07230"/>
  </w:style>
  <w:style w:type="paragraph" w:customStyle="1" w:styleId="E4C5855094A746239AD1B290AE1890C9">
    <w:name w:val="E4C5855094A746239AD1B290AE1890C9"/>
    <w:rsid w:val="004E2932"/>
  </w:style>
  <w:style w:type="paragraph" w:customStyle="1" w:styleId="FC5C77D59C304855B399D56DFD37C9AF">
    <w:name w:val="FC5C77D59C304855B399D56DFD37C9AF"/>
    <w:rsid w:val="004E2932"/>
  </w:style>
  <w:style w:type="paragraph" w:customStyle="1" w:styleId="53E0915B75D5439F8175A1D16E1AEC54">
    <w:name w:val="53E0915B75D5439F8175A1D16E1AEC54"/>
    <w:rsid w:val="004E2932"/>
  </w:style>
  <w:style w:type="paragraph" w:customStyle="1" w:styleId="788B73E9CFEF420EA1DC46E58EEA2AE0">
    <w:name w:val="788B73E9CFEF420EA1DC46E58EEA2AE0"/>
    <w:rsid w:val="004E2932"/>
  </w:style>
  <w:style w:type="paragraph" w:customStyle="1" w:styleId="8CA127D8D9CA49B8A0269B0525E3B3ED">
    <w:name w:val="8CA127D8D9CA49B8A0269B0525E3B3ED"/>
    <w:rsid w:val="00EF7AB9"/>
    <w:rPr>
      <w:lang w:val="da-DK" w:eastAsia="da-DK"/>
    </w:rPr>
  </w:style>
  <w:style w:type="paragraph" w:customStyle="1" w:styleId="012E0BE99E804EF3B44AC7118F3E17C4">
    <w:name w:val="012E0BE99E804EF3B44AC7118F3E17C4"/>
    <w:rsid w:val="00EF7AB9"/>
    <w:rPr>
      <w:lang w:val="da-DK" w:eastAsia="da-DK"/>
    </w:rPr>
  </w:style>
  <w:style w:type="paragraph" w:customStyle="1" w:styleId="D28734EB87CC4E1DA2D8BB7AC411592A">
    <w:name w:val="D28734EB87CC4E1DA2D8BB7AC411592A"/>
    <w:rsid w:val="00EF7AB9"/>
    <w:rPr>
      <w:lang w:val="da-DK" w:eastAsia="da-DK"/>
    </w:rPr>
  </w:style>
  <w:style w:type="paragraph" w:customStyle="1" w:styleId="09E8D4B5ABD44A959362931250772109">
    <w:name w:val="09E8D4B5ABD44A959362931250772109"/>
    <w:rsid w:val="00EF7AB9"/>
    <w:rPr>
      <w:lang w:val="da-DK" w:eastAsia="da-DK"/>
    </w:rPr>
  </w:style>
  <w:style w:type="paragraph" w:customStyle="1" w:styleId="B0820E11E45441C7BEC77FA2F5D4ABF0">
    <w:name w:val="B0820E11E45441C7BEC77FA2F5D4ABF0"/>
    <w:rsid w:val="00EF7AB9"/>
    <w:rPr>
      <w:lang w:val="da-DK" w:eastAsia="da-DK"/>
    </w:rPr>
  </w:style>
  <w:style w:type="paragraph" w:customStyle="1" w:styleId="C4E1579CB4BB4024AA75FA5A56B85A8A">
    <w:name w:val="C4E1579CB4BB4024AA75FA5A56B85A8A"/>
    <w:rsid w:val="00EF7AB9"/>
    <w:rPr>
      <w:lang w:val="da-DK" w:eastAsia="da-DK"/>
    </w:rPr>
  </w:style>
  <w:style w:type="paragraph" w:customStyle="1" w:styleId="9A103D86434B4EE0A66BD6BE69B01647">
    <w:name w:val="9A103D86434B4EE0A66BD6BE69B01647"/>
    <w:rsid w:val="00EF7AB9"/>
    <w:rPr>
      <w:lang w:val="da-DK" w:eastAsia="da-DK"/>
    </w:rPr>
  </w:style>
  <w:style w:type="paragraph" w:customStyle="1" w:styleId="11B757D1ECE146EDA93CBE4B88471982">
    <w:name w:val="11B757D1ECE146EDA93CBE4B88471982"/>
    <w:rsid w:val="00EF7AB9"/>
    <w:rPr>
      <w:lang w:val="da-DK" w:eastAsia="da-DK"/>
    </w:rPr>
  </w:style>
  <w:style w:type="paragraph" w:customStyle="1" w:styleId="E4353E0357364551BA34B106F5F4B50F">
    <w:name w:val="E4353E0357364551BA34B106F5F4B50F"/>
    <w:rsid w:val="00EF7AB9"/>
    <w:rPr>
      <w:lang w:val="da-DK" w:eastAsia="da-DK"/>
    </w:rPr>
  </w:style>
  <w:style w:type="paragraph" w:customStyle="1" w:styleId="CF2C15130FEA4D3C9D5E09619475C33A">
    <w:name w:val="CF2C15130FEA4D3C9D5E09619475C33A"/>
    <w:rsid w:val="00EF7AB9"/>
    <w:rPr>
      <w:lang w:val="da-DK" w:eastAsia="da-DK"/>
    </w:rPr>
  </w:style>
  <w:style w:type="paragraph" w:customStyle="1" w:styleId="81C047A35B31457AA2EAA2FF6C16795C">
    <w:name w:val="81C047A35B31457AA2EAA2FF6C16795C"/>
    <w:rsid w:val="00606FF7"/>
  </w:style>
  <w:style w:type="paragraph" w:customStyle="1" w:styleId="BFF246190CAF40A58E6FF7D5CFB7A42E">
    <w:name w:val="BFF246190CAF40A58E6FF7D5CFB7A42E"/>
    <w:rsid w:val="00606FF7"/>
  </w:style>
  <w:style w:type="paragraph" w:customStyle="1" w:styleId="256CAD3FEDA1451295C9F8935E02777D">
    <w:name w:val="256CAD3FEDA1451295C9F8935E02777D"/>
    <w:rsid w:val="00606FF7"/>
  </w:style>
  <w:style w:type="paragraph" w:customStyle="1" w:styleId="19FF5AAE76FE49178AB9DABC19E094EF">
    <w:name w:val="19FF5AAE76FE49178AB9DABC19E094EF"/>
    <w:rsid w:val="00606FF7"/>
  </w:style>
  <w:style w:type="paragraph" w:customStyle="1" w:styleId="9C5A2B6BBDA342A185F7B77B72FA5B6A">
    <w:name w:val="9C5A2B6BBDA342A185F7B77B72FA5B6A"/>
    <w:rsid w:val="00606FF7"/>
  </w:style>
  <w:style w:type="paragraph" w:customStyle="1" w:styleId="588072B3A0FE460299AD41D5CAFE6414">
    <w:name w:val="588072B3A0FE460299AD41D5CAFE6414"/>
    <w:rsid w:val="00606FF7"/>
  </w:style>
  <w:style w:type="paragraph" w:customStyle="1" w:styleId="58EC873BBED244039F3B421333D45256">
    <w:name w:val="58EC873BBED244039F3B421333D45256"/>
    <w:rsid w:val="00606FF7"/>
  </w:style>
  <w:style w:type="paragraph" w:customStyle="1" w:styleId="D958D1C4DBE24FEDA5B1CAE6B1453B41">
    <w:name w:val="D958D1C4DBE24FEDA5B1CAE6B1453B41"/>
    <w:rsid w:val="00606FF7"/>
  </w:style>
  <w:style w:type="paragraph" w:customStyle="1" w:styleId="D893B60EA64D4E9691D4EFEF9668FEA6">
    <w:name w:val="D893B60EA64D4E9691D4EFEF9668FEA6"/>
    <w:rsid w:val="00606FF7"/>
  </w:style>
  <w:style w:type="paragraph" w:customStyle="1" w:styleId="0FC5D732E64B4581AF3581C28FA50B8F">
    <w:name w:val="0FC5D732E64B4581AF3581C28FA50B8F"/>
    <w:rsid w:val="00606FF7"/>
  </w:style>
  <w:style w:type="paragraph" w:customStyle="1" w:styleId="F999EA40FCAC4B58BB36C4B2E6EB93F8">
    <w:name w:val="F999EA40FCAC4B58BB36C4B2E6EB93F8"/>
    <w:rsid w:val="00606FF7"/>
  </w:style>
  <w:style w:type="paragraph" w:customStyle="1" w:styleId="2052B5B6136149A5A8AABDC0260DCB3E">
    <w:name w:val="2052B5B6136149A5A8AABDC0260DCB3E"/>
    <w:rsid w:val="00606FF7"/>
  </w:style>
  <w:style w:type="paragraph" w:customStyle="1" w:styleId="DE4329872F884B0592F27DEB0469D05C">
    <w:name w:val="DE4329872F884B0592F27DEB0469D05C"/>
    <w:rsid w:val="00606FF7"/>
  </w:style>
  <w:style w:type="paragraph" w:customStyle="1" w:styleId="D473EF6009F34299866DF70A2D6CD72C">
    <w:name w:val="D473EF6009F34299866DF70A2D6CD72C"/>
    <w:rsid w:val="00606FF7"/>
  </w:style>
  <w:style w:type="paragraph" w:customStyle="1" w:styleId="2277784F515B4155979506CACC7491F3">
    <w:name w:val="2277784F515B4155979506CACC7491F3"/>
    <w:rsid w:val="00606FF7"/>
  </w:style>
  <w:style w:type="paragraph" w:customStyle="1" w:styleId="7E22B12A913442B785FE691BFDDBBA1E">
    <w:name w:val="7E22B12A913442B785FE691BFDDBBA1E"/>
    <w:rsid w:val="00606FF7"/>
  </w:style>
  <w:style w:type="paragraph" w:customStyle="1" w:styleId="BCA21D0E6D934CEBBE06BA49EECF37C4">
    <w:name w:val="BCA21D0E6D934CEBBE06BA49EECF37C4"/>
    <w:rsid w:val="00606FF7"/>
  </w:style>
  <w:style w:type="paragraph" w:customStyle="1" w:styleId="C8303F203B3142729E4C48F522DEFF47">
    <w:name w:val="C8303F203B3142729E4C48F522DEFF47"/>
    <w:rsid w:val="00606FF7"/>
  </w:style>
  <w:style w:type="paragraph" w:customStyle="1" w:styleId="48FD3918234B4B918ADC2B5A724E3319">
    <w:name w:val="48FD3918234B4B918ADC2B5A724E3319"/>
    <w:rsid w:val="00606FF7"/>
  </w:style>
  <w:style w:type="paragraph" w:customStyle="1" w:styleId="DE3BA5A2D1034CDFB93F3BB8FBA48E97">
    <w:name w:val="DE3BA5A2D1034CDFB93F3BB8FBA48E97"/>
    <w:rsid w:val="00606FF7"/>
  </w:style>
  <w:style w:type="paragraph" w:customStyle="1" w:styleId="06FFF04AD6DD42948003189AB418FCAC">
    <w:name w:val="06FFF04AD6DD42948003189AB418FCAC"/>
    <w:rsid w:val="00606FF7"/>
  </w:style>
  <w:style w:type="paragraph" w:customStyle="1" w:styleId="7C4412963AFF470F84643F2E52000299">
    <w:name w:val="7C4412963AFF470F84643F2E52000299"/>
    <w:rsid w:val="00606FF7"/>
  </w:style>
  <w:style w:type="paragraph" w:customStyle="1" w:styleId="0139C268E57846A69C5F0BD48DC10942">
    <w:name w:val="0139C268E57846A69C5F0BD48DC10942"/>
    <w:rsid w:val="00606FF7"/>
  </w:style>
  <w:style w:type="paragraph" w:customStyle="1" w:styleId="2BE4AB9F5CB6457B8E55033753B71AC2">
    <w:name w:val="2BE4AB9F5CB6457B8E55033753B71AC2"/>
    <w:rsid w:val="00606FF7"/>
  </w:style>
  <w:style w:type="paragraph" w:customStyle="1" w:styleId="77F99E26CFC84B158BEC1046D0AF9005">
    <w:name w:val="77F99E26CFC84B158BEC1046D0AF9005"/>
    <w:rsid w:val="00606FF7"/>
  </w:style>
  <w:style w:type="paragraph" w:customStyle="1" w:styleId="6734C6BB72B64758BF3C4DE10BE223F3">
    <w:name w:val="6734C6BB72B64758BF3C4DE10BE223F3"/>
    <w:rsid w:val="00606FF7"/>
  </w:style>
  <w:style w:type="paragraph" w:customStyle="1" w:styleId="D63D40B7548D4949BD2CB75603A6AF63">
    <w:name w:val="D63D40B7548D4949BD2CB75603A6AF63"/>
    <w:rsid w:val="00DA62AA"/>
    <w:rPr>
      <w:lang w:val="da-DK" w:eastAsia="da-DK"/>
    </w:rPr>
  </w:style>
  <w:style w:type="paragraph" w:customStyle="1" w:styleId="008FEB783AE443E1BF5A83DDF892E02D">
    <w:name w:val="008FEB783AE443E1BF5A83DDF892E02D"/>
    <w:rsid w:val="00DA62AA"/>
    <w:rPr>
      <w:lang w:val="da-DK" w:eastAsia="da-DK"/>
    </w:rPr>
  </w:style>
  <w:style w:type="paragraph" w:customStyle="1" w:styleId="432998B3ED5342C69D074BC77C2C7BFF">
    <w:name w:val="432998B3ED5342C69D074BC77C2C7BFF"/>
    <w:rsid w:val="00DA62AA"/>
    <w:rPr>
      <w:lang w:val="da-DK" w:eastAsia="da-DK"/>
    </w:rPr>
  </w:style>
  <w:style w:type="paragraph" w:customStyle="1" w:styleId="8E2EDD1A05F246B0A54DB25CB05F5AF1">
    <w:name w:val="8E2EDD1A05F246B0A54DB25CB05F5AF1"/>
    <w:rsid w:val="00DA62AA"/>
    <w:rPr>
      <w:lang w:val="da-DK" w:eastAsia="da-DK"/>
    </w:rPr>
  </w:style>
  <w:style w:type="paragraph" w:customStyle="1" w:styleId="8E8E1F6630C941488B1B96F305795F36">
    <w:name w:val="8E8E1F6630C941488B1B96F305795F36"/>
    <w:rsid w:val="00DA62AA"/>
    <w:rPr>
      <w:lang w:val="da-DK" w:eastAsia="da-DK"/>
    </w:rPr>
  </w:style>
  <w:style w:type="paragraph" w:customStyle="1" w:styleId="DA696E4C886E4639AF337FBD1FD55C8A">
    <w:name w:val="DA696E4C886E4639AF337FBD1FD55C8A"/>
    <w:rsid w:val="00DA62AA"/>
    <w:rPr>
      <w:lang w:val="da-DK" w:eastAsia="da-DK"/>
    </w:rPr>
  </w:style>
  <w:style w:type="paragraph" w:customStyle="1" w:styleId="C2D9735A7077489DA88F6B4AF692CCF3">
    <w:name w:val="C2D9735A7077489DA88F6B4AF692CCF3"/>
    <w:rsid w:val="00DA62AA"/>
    <w:rPr>
      <w:lang w:val="da-DK" w:eastAsia="da-DK"/>
    </w:rPr>
  </w:style>
  <w:style w:type="paragraph" w:customStyle="1" w:styleId="53A3FBC4608541738AA52C6A6BF6BA03">
    <w:name w:val="53A3FBC4608541738AA52C6A6BF6BA03"/>
    <w:rsid w:val="00DA62AA"/>
    <w:rPr>
      <w:lang w:val="da-DK" w:eastAsia="da-DK"/>
    </w:rPr>
  </w:style>
  <w:style w:type="paragraph" w:customStyle="1" w:styleId="0559F313C7294D37812C301E778D35BB">
    <w:name w:val="0559F313C7294D37812C301E778D35BB"/>
    <w:rsid w:val="00DA62AA"/>
    <w:rPr>
      <w:lang w:val="da-DK" w:eastAsia="da-DK"/>
    </w:rPr>
  </w:style>
  <w:style w:type="paragraph" w:customStyle="1" w:styleId="00265F6C961040AB82DA083076632787">
    <w:name w:val="00265F6C961040AB82DA083076632787"/>
    <w:rsid w:val="00DA62AA"/>
    <w:rPr>
      <w:lang w:val="da-DK" w:eastAsia="da-DK"/>
    </w:rPr>
  </w:style>
  <w:style w:type="paragraph" w:customStyle="1" w:styleId="52563A7B6B504231A3505F69288EF866">
    <w:name w:val="52563A7B6B504231A3505F69288EF866"/>
    <w:rsid w:val="00DA62AA"/>
    <w:rPr>
      <w:lang w:val="da-DK" w:eastAsia="da-DK"/>
    </w:rPr>
  </w:style>
  <w:style w:type="paragraph" w:customStyle="1" w:styleId="DBB7CDDD96C24DFE90A1F2C492ED5677">
    <w:name w:val="DBB7CDDD96C24DFE90A1F2C492ED5677"/>
    <w:rsid w:val="00DA62AA"/>
    <w:rPr>
      <w:lang w:val="da-DK" w:eastAsia="da-DK"/>
    </w:rPr>
  </w:style>
  <w:style w:type="paragraph" w:customStyle="1" w:styleId="B7AC7CEE4D7342BB86BA11D0AD739608">
    <w:name w:val="B7AC7CEE4D7342BB86BA11D0AD739608"/>
    <w:rsid w:val="00DA62AA"/>
    <w:rPr>
      <w:lang w:val="da-DK" w:eastAsia="da-DK"/>
    </w:rPr>
  </w:style>
  <w:style w:type="paragraph" w:customStyle="1" w:styleId="402198F6E8584D13A4C3B50FF5211C3D">
    <w:name w:val="402198F6E8584D13A4C3B50FF5211C3D"/>
    <w:rsid w:val="00B807F9"/>
    <w:rPr>
      <w:lang w:val="da-DK" w:eastAsia="da-DK"/>
    </w:rPr>
  </w:style>
  <w:style w:type="paragraph" w:customStyle="1" w:styleId="D4A7C7ED9CDF49B08EEA6771DB182CCA">
    <w:name w:val="D4A7C7ED9CDF49B08EEA6771DB182CCA"/>
    <w:rsid w:val="00B807F9"/>
    <w:rPr>
      <w:lang w:val="da-DK" w:eastAsia="da-DK"/>
    </w:rPr>
  </w:style>
  <w:style w:type="paragraph" w:customStyle="1" w:styleId="EC403AFBEA724E3F912201CF76285A00">
    <w:name w:val="EC403AFBEA724E3F912201CF76285A00"/>
    <w:rsid w:val="00B807F9"/>
    <w:rPr>
      <w:lang w:val="da-DK" w:eastAsia="da-DK"/>
    </w:rPr>
  </w:style>
  <w:style w:type="paragraph" w:customStyle="1" w:styleId="40B3D2E062444235A8A4534C2E02C52D">
    <w:name w:val="40B3D2E062444235A8A4534C2E02C52D"/>
    <w:rsid w:val="00B807F9"/>
    <w:rPr>
      <w:lang w:val="da-DK" w:eastAsia="da-DK"/>
    </w:rPr>
  </w:style>
  <w:style w:type="paragraph" w:customStyle="1" w:styleId="27954155AEE94344BF5873C3EF2280B6">
    <w:name w:val="27954155AEE94344BF5873C3EF2280B6"/>
    <w:rsid w:val="00B807F9"/>
    <w:rPr>
      <w:lang w:val="da-DK" w:eastAsia="da-DK"/>
    </w:rPr>
  </w:style>
  <w:style w:type="paragraph" w:customStyle="1" w:styleId="29886250855243009ECD2E40557C7258">
    <w:name w:val="29886250855243009ECD2E40557C7258"/>
    <w:rsid w:val="00B807F9"/>
    <w:rPr>
      <w:lang w:val="da-DK" w:eastAsia="da-DK"/>
    </w:rPr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268A23BAA1C14E8FA390867A67347C38">
    <w:name w:val="268A23BAA1C14E8FA390867A67347C38"/>
    <w:rsid w:val="00B807F9"/>
    <w:rPr>
      <w:lang w:val="da-DK" w:eastAsia="da-DK"/>
    </w:rPr>
  </w:style>
  <w:style w:type="paragraph" w:customStyle="1" w:styleId="FCE9FA1C601A479B8272EE77424EAE56">
    <w:name w:val="FCE9FA1C601A479B8272EE77424EAE56"/>
    <w:rsid w:val="00B807F9"/>
    <w:rPr>
      <w:lang w:val="da-DK" w:eastAsia="da-DK"/>
    </w:rPr>
  </w:style>
  <w:style w:type="paragraph" w:customStyle="1" w:styleId="A9B3C533E94B4771B979A279F1EE930E">
    <w:name w:val="A9B3C533E94B4771B979A279F1EE930E"/>
    <w:rsid w:val="00B807F9"/>
    <w:rPr>
      <w:lang w:val="da-DK" w:eastAsia="da-DK"/>
    </w:rPr>
  </w:style>
  <w:style w:type="paragraph" w:customStyle="1" w:styleId="7D5F70C6123C46199274429C0DF4F599">
    <w:name w:val="7D5F70C6123C46199274429C0DF4F599"/>
    <w:rsid w:val="00B807F9"/>
    <w:rPr>
      <w:lang w:val="da-DK" w:eastAsia="da-DK"/>
    </w:rPr>
  </w:style>
  <w:style w:type="paragraph" w:customStyle="1" w:styleId="ED2D5BD4623442C9A09415B2286CE345">
    <w:name w:val="ED2D5BD4623442C9A09415B2286CE345"/>
    <w:rsid w:val="00B807F9"/>
    <w:rPr>
      <w:lang w:val="da-DK" w:eastAsia="da-DK"/>
    </w:rPr>
  </w:style>
  <w:style w:type="paragraph" w:customStyle="1" w:styleId="46BB534965804AB5B880EBAC224AF22C">
    <w:name w:val="46BB534965804AB5B880EBAC224AF22C"/>
    <w:rsid w:val="00B807F9"/>
    <w:rPr>
      <w:lang w:val="da-DK" w:eastAsia="da-DK"/>
    </w:rPr>
  </w:style>
  <w:style w:type="paragraph" w:customStyle="1" w:styleId="981BEB267D9B43AC9E8DC854F594C205">
    <w:name w:val="981BEB267D9B43AC9E8DC854F594C205"/>
    <w:rsid w:val="00B807F9"/>
    <w:rPr>
      <w:lang w:val="da-DK" w:eastAsia="da-DK"/>
    </w:rPr>
  </w:style>
  <w:style w:type="paragraph" w:customStyle="1" w:styleId="F2D80EC7D66143919F41D06A2FE624F5">
    <w:name w:val="F2D80EC7D66143919F41D06A2FE624F5"/>
    <w:rsid w:val="00B807F9"/>
    <w:rPr>
      <w:lang w:val="da-DK" w:eastAsia="da-DK"/>
    </w:rPr>
  </w:style>
  <w:style w:type="paragraph" w:customStyle="1" w:styleId="CD513895BC124CD6B597A1386CA80397">
    <w:name w:val="CD513895BC124CD6B597A1386CA80397"/>
    <w:rsid w:val="00B807F9"/>
    <w:rPr>
      <w:lang w:val="da-DK" w:eastAsia="da-DK"/>
    </w:rPr>
  </w:style>
  <w:style w:type="paragraph" w:customStyle="1" w:styleId="7E7E207D31C04A65A04BE7D7E31BFEEF">
    <w:name w:val="7E7E207D31C04A65A04BE7D7E31BFEEF"/>
    <w:rsid w:val="00B807F9"/>
    <w:rPr>
      <w:lang w:val="da-DK" w:eastAsia="da-DK"/>
    </w:rPr>
  </w:style>
  <w:style w:type="paragraph" w:customStyle="1" w:styleId="64BB4A6CA9614EEC83054D4FE082FADC">
    <w:name w:val="64BB4A6CA9614EEC83054D4FE082FADC"/>
    <w:rsid w:val="00B807F9"/>
    <w:rPr>
      <w:lang w:val="da-DK" w:eastAsia="da-DK"/>
    </w:rPr>
  </w:style>
  <w:style w:type="paragraph" w:customStyle="1" w:styleId="40E1D3EA79AF4047B4F0DF054CDEF12C">
    <w:name w:val="40E1D3EA79AF4047B4F0DF054CDEF12C"/>
    <w:rsid w:val="00B807F9"/>
    <w:rPr>
      <w:lang w:val="da-DK" w:eastAsia="da-DK"/>
    </w:rPr>
  </w:style>
  <w:style w:type="paragraph" w:customStyle="1" w:styleId="54B444B632064405B0DDF7D878ECD7F1">
    <w:name w:val="54B444B632064405B0DDF7D878ECD7F1"/>
    <w:rsid w:val="00B807F9"/>
    <w:rPr>
      <w:lang w:val="da-DK" w:eastAsia="da-DK"/>
    </w:rPr>
  </w:style>
  <w:style w:type="paragraph" w:customStyle="1" w:styleId="449FA194A4B5434CBEB62104F379392D">
    <w:name w:val="449FA194A4B5434CBEB62104F379392D"/>
    <w:rsid w:val="00B807F9"/>
    <w:rPr>
      <w:lang w:val="da-DK" w:eastAsia="da-DK"/>
    </w:rPr>
  </w:style>
  <w:style w:type="paragraph" w:customStyle="1" w:styleId="082250ED734A4AAA877E3F5889416BCA">
    <w:name w:val="082250ED734A4AAA877E3F5889416BCA"/>
    <w:rsid w:val="00B807F9"/>
    <w:rPr>
      <w:lang w:val="da-DK" w:eastAsia="da-DK"/>
    </w:rPr>
  </w:style>
  <w:style w:type="paragraph" w:customStyle="1" w:styleId="BF40665936FA42F4BA16D9892B85E332">
    <w:name w:val="BF40665936FA42F4BA16D9892B85E332"/>
    <w:rsid w:val="00B807F9"/>
    <w:rPr>
      <w:lang w:val="da-DK" w:eastAsia="da-DK"/>
    </w:rPr>
  </w:style>
  <w:style w:type="paragraph" w:customStyle="1" w:styleId="5FD5B70FDB424DC58758DA15C2140481">
    <w:name w:val="5FD5B70FDB424DC58758DA15C2140481"/>
    <w:rsid w:val="00B807F9"/>
    <w:rPr>
      <w:lang w:val="da-DK" w:eastAsia="da-DK"/>
    </w:rPr>
  </w:style>
  <w:style w:type="paragraph" w:customStyle="1" w:styleId="C6058C15FE5B44C783DA219D96B64EC6">
    <w:name w:val="C6058C15FE5B44C783DA219D96B64EC6"/>
    <w:rsid w:val="00B807F9"/>
    <w:rPr>
      <w:lang w:val="da-DK" w:eastAsia="da-DK"/>
    </w:rPr>
  </w:style>
  <w:style w:type="paragraph" w:customStyle="1" w:styleId="8AEB0C350A7A457CA1943C0A03D2BAC4">
    <w:name w:val="8AEB0C350A7A457CA1943C0A03D2BAC4"/>
    <w:rsid w:val="00B807F9"/>
    <w:rPr>
      <w:lang w:val="da-DK" w:eastAsia="da-DK"/>
    </w:rPr>
  </w:style>
  <w:style w:type="paragraph" w:customStyle="1" w:styleId="2DA2966BCDD843A5B796F14D0314BA28">
    <w:name w:val="2DA2966BCDD843A5B796F14D0314BA28"/>
    <w:rsid w:val="00B807F9"/>
    <w:rPr>
      <w:lang w:val="da-DK" w:eastAsia="da-DK"/>
    </w:rPr>
  </w:style>
  <w:style w:type="paragraph" w:customStyle="1" w:styleId="09D3CEBE92E34F0C83C1142D1EBFA8E3">
    <w:name w:val="09D3CEBE92E34F0C83C1142D1EBFA8E3"/>
    <w:rsid w:val="002D4377"/>
    <w:rPr>
      <w:lang w:val="da-DK" w:eastAsia="da-DK"/>
    </w:rPr>
  </w:style>
  <w:style w:type="paragraph" w:customStyle="1" w:styleId="056B694A6AF64E0E8FB3ADCF294CBCFD">
    <w:name w:val="056B694A6AF64E0E8FB3ADCF294CBCFD"/>
    <w:rsid w:val="002D4377"/>
    <w:rPr>
      <w:lang w:val="da-DK" w:eastAsia="da-DK"/>
    </w:rPr>
  </w:style>
  <w:style w:type="paragraph" w:customStyle="1" w:styleId="907B44807073453D9EE94860705B2B7D">
    <w:name w:val="907B44807073453D9EE94860705B2B7D"/>
    <w:rsid w:val="002D4377"/>
    <w:rPr>
      <w:lang w:val="da-DK" w:eastAsia="da-DK"/>
    </w:rPr>
  </w:style>
  <w:style w:type="paragraph" w:customStyle="1" w:styleId="12802C1F31D5480EB1626219B4D94097">
    <w:name w:val="12802C1F31D5480EB1626219B4D94097"/>
    <w:rsid w:val="002D4377"/>
    <w:rPr>
      <w:lang w:val="da-DK" w:eastAsia="da-DK"/>
    </w:rPr>
  </w:style>
  <w:style w:type="paragraph" w:customStyle="1" w:styleId="09AF4512AF2A4BCEAE070BBD95C4251C">
    <w:name w:val="09AF4512AF2A4BCEAE070BBD95C4251C"/>
    <w:rsid w:val="002D4377"/>
    <w:rPr>
      <w:lang w:val="da-DK" w:eastAsia="da-DK"/>
    </w:rPr>
  </w:style>
  <w:style w:type="paragraph" w:customStyle="1" w:styleId="D45E83FC9D1E48F38BFFFEF19821EF59">
    <w:name w:val="D45E83FC9D1E48F38BFFFEF19821EF59"/>
    <w:rsid w:val="002D4377"/>
    <w:rPr>
      <w:lang w:val="da-DK" w:eastAsia="da-DK"/>
    </w:rPr>
  </w:style>
  <w:style w:type="paragraph" w:customStyle="1" w:styleId="67E8C6E9B0BA4BCE8FCFC66F0F6D65F4">
    <w:name w:val="67E8C6E9B0BA4BCE8FCFC66F0F6D65F4"/>
    <w:rsid w:val="006B1307"/>
    <w:rPr>
      <w:lang w:val="da-DK" w:eastAsia="da-DK"/>
    </w:rPr>
  </w:style>
  <w:style w:type="paragraph" w:customStyle="1" w:styleId="29700CBC5048480582C8AF7E35ABEFCA">
    <w:name w:val="29700CBC5048480582C8AF7E35ABEFCA"/>
    <w:rsid w:val="006B1307"/>
    <w:rPr>
      <w:lang w:val="da-DK" w:eastAsia="da-DK"/>
    </w:rPr>
  </w:style>
  <w:style w:type="paragraph" w:customStyle="1" w:styleId="9B279DE5AA60486391CD2E23EA3465A9">
    <w:name w:val="9B279DE5AA60486391CD2E23EA3465A9"/>
    <w:rsid w:val="006B1307"/>
    <w:rPr>
      <w:lang w:val="da-DK" w:eastAsia="da-DK"/>
    </w:rPr>
  </w:style>
  <w:style w:type="paragraph" w:customStyle="1" w:styleId="6747E05DF0E74E5691C4F606ECC3A248">
    <w:name w:val="6747E05DF0E74E5691C4F606ECC3A248"/>
    <w:rsid w:val="006B1307"/>
    <w:rPr>
      <w:lang w:val="da-DK" w:eastAsia="da-DK"/>
    </w:rPr>
  </w:style>
  <w:style w:type="paragraph" w:customStyle="1" w:styleId="4BE76539618C4669A1E143208E486E07">
    <w:name w:val="4BE76539618C4669A1E143208E486E07"/>
    <w:rsid w:val="006B1307"/>
    <w:rPr>
      <w:lang w:val="da-DK" w:eastAsia="da-DK"/>
    </w:rPr>
  </w:style>
  <w:style w:type="paragraph" w:customStyle="1" w:styleId="773CAB0A634749BD84B11C58AFB0D094">
    <w:name w:val="773CAB0A634749BD84B11C58AFB0D094"/>
    <w:rsid w:val="006B1307"/>
    <w:rPr>
      <w:lang w:val="da-DK" w:eastAsia="da-DK"/>
    </w:rPr>
  </w:style>
  <w:style w:type="paragraph" w:customStyle="1" w:styleId="3B3792D8D0314144B940E0051BC741F4">
    <w:name w:val="3B3792D8D0314144B940E0051BC741F4"/>
    <w:rsid w:val="006B1307"/>
    <w:rPr>
      <w:lang w:val="da-DK" w:eastAsia="da-DK"/>
    </w:rPr>
  </w:style>
  <w:style w:type="paragraph" w:customStyle="1" w:styleId="1D4B4F74C26D42BDB0B5068E1210FFF5">
    <w:name w:val="1D4B4F74C26D42BDB0B5068E1210FFF5"/>
    <w:rsid w:val="006B1307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D18A485EC4C54B5E854D98ABBD669DF7">
    <w:name w:val="D18A485EC4C54B5E854D98ABBD669DF7"/>
    <w:rsid w:val="002D5A0A"/>
    <w:rPr>
      <w:lang w:val="da-DK" w:eastAsia="da-DK"/>
    </w:rPr>
  </w:style>
  <w:style w:type="paragraph" w:customStyle="1" w:styleId="360BB1EC40A0429091A9D82D9F067A48">
    <w:name w:val="360BB1EC40A0429091A9D82D9F067A48"/>
    <w:rsid w:val="002D5A0A"/>
    <w:rPr>
      <w:lang w:val="da-DK" w:eastAsia="da-DK"/>
    </w:rPr>
  </w:style>
  <w:style w:type="paragraph" w:customStyle="1" w:styleId="F0EEBEDD267F4B649AEDA1FC06A826BF">
    <w:name w:val="F0EEBEDD267F4B649AEDA1FC06A826BF"/>
    <w:rsid w:val="002D5A0A"/>
    <w:rPr>
      <w:lang w:val="da-DK" w:eastAsia="da-DK"/>
    </w:rPr>
  </w:style>
  <w:style w:type="paragraph" w:customStyle="1" w:styleId="5662548406F84A7E8F800069BB338EAC">
    <w:name w:val="5662548406F84A7E8F800069BB338EAC"/>
    <w:rsid w:val="002D5A0A"/>
    <w:rPr>
      <w:lang w:val="da-DK" w:eastAsia="da-DK"/>
    </w:rPr>
  </w:style>
  <w:style w:type="paragraph" w:customStyle="1" w:styleId="35AD7CD4D8CA4AA98159CD6F09A82DDF">
    <w:name w:val="35AD7CD4D8CA4AA98159CD6F09A82DDF"/>
    <w:rsid w:val="002D5A0A"/>
    <w:rPr>
      <w:lang w:val="da-DK" w:eastAsia="da-DK"/>
    </w:rPr>
  </w:style>
  <w:style w:type="paragraph" w:customStyle="1" w:styleId="62A9E5279D6B4AA6AF21B0258AFFCF24">
    <w:name w:val="62A9E5279D6B4AA6AF21B0258AFFCF24"/>
    <w:rsid w:val="002D5A0A"/>
    <w:rPr>
      <w:lang w:val="da-DK" w:eastAsia="da-DK"/>
    </w:rPr>
  </w:style>
  <w:style w:type="paragraph" w:customStyle="1" w:styleId="0067E9A7B35B4B3EB03CD6C689E7C365">
    <w:name w:val="0067E9A7B35B4B3EB03CD6C689E7C365"/>
    <w:rsid w:val="002D5A0A"/>
    <w:rPr>
      <w:lang w:val="da-DK" w:eastAsia="da-DK"/>
    </w:rPr>
  </w:style>
  <w:style w:type="paragraph" w:customStyle="1" w:styleId="CF1E75CC7815417E836901569641CC68">
    <w:name w:val="CF1E75CC7815417E836901569641CC68"/>
    <w:rsid w:val="002D5A0A"/>
    <w:rPr>
      <w:lang w:val="da-DK" w:eastAsia="da-DK"/>
    </w:rPr>
  </w:style>
  <w:style w:type="paragraph" w:customStyle="1" w:styleId="69EA509EE58645A997B26B5228CEC3B5">
    <w:name w:val="69EA509EE58645A997B26B5228CEC3B5"/>
    <w:rsid w:val="002D5A0A"/>
    <w:rPr>
      <w:lang w:val="da-DK" w:eastAsia="da-DK"/>
    </w:rPr>
  </w:style>
  <w:style w:type="paragraph" w:customStyle="1" w:styleId="6B653F94A6734730B9D5F7C8CD668126">
    <w:name w:val="6B653F94A6734730B9D5F7C8CD668126"/>
    <w:rsid w:val="002D5A0A"/>
    <w:rPr>
      <w:lang w:val="da-DK" w:eastAsia="da-DK"/>
    </w:rPr>
  </w:style>
  <w:style w:type="paragraph" w:customStyle="1" w:styleId="FE36701C7EE549EF9B90B4E4C5B79E57">
    <w:name w:val="FE36701C7EE549EF9B90B4E4C5B79E57"/>
    <w:rsid w:val="002D5A0A"/>
    <w:rPr>
      <w:lang w:val="da-DK" w:eastAsia="da-DK"/>
    </w:rPr>
  </w:style>
  <w:style w:type="paragraph" w:customStyle="1" w:styleId="93C8EF4C6D91435C99521AE3987480F0">
    <w:name w:val="93C8EF4C6D91435C99521AE3987480F0"/>
    <w:rsid w:val="002D5A0A"/>
    <w:rPr>
      <w:lang w:val="da-DK" w:eastAsia="da-DK"/>
    </w:rPr>
  </w:style>
  <w:style w:type="paragraph" w:customStyle="1" w:styleId="C9EE9C3663BC4BD9AAD8D2BB3E8CAC57">
    <w:name w:val="C9EE9C3663BC4BD9AAD8D2BB3E8CAC57"/>
    <w:rsid w:val="002D5A0A"/>
    <w:rPr>
      <w:lang w:val="da-DK" w:eastAsia="da-DK"/>
    </w:rPr>
  </w:style>
  <w:style w:type="paragraph" w:customStyle="1" w:styleId="7063E0EC0DE246CCBAAA014E46A8E769">
    <w:name w:val="7063E0EC0DE246CCBAAA014E46A8E769"/>
    <w:rsid w:val="002D5A0A"/>
    <w:rPr>
      <w:lang w:val="da-DK" w:eastAsia="da-DK"/>
    </w:rPr>
  </w:style>
  <w:style w:type="paragraph" w:customStyle="1" w:styleId="38921034F917428CB3E27B1602C7D2D5">
    <w:name w:val="38921034F917428CB3E27B1602C7D2D5"/>
    <w:rsid w:val="002D5A0A"/>
    <w:rPr>
      <w:lang w:val="da-DK" w:eastAsia="da-DK"/>
    </w:rPr>
  </w:style>
  <w:style w:type="paragraph" w:customStyle="1" w:styleId="A52B6171A9F345348FEEAD9E8AAD0537">
    <w:name w:val="A52B6171A9F345348FEEAD9E8AAD0537"/>
    <w:rsid w:val="002D5A0A"/>
    <w:rPr>
      <w:lang w:val="da-DK" w:eastAsia="da-DK"/>
    </w:rPr>
  </w:style>
  <w:style w:type="paragraph" w:customStyle="1" w:styleId="89A07756F3F3449DA9889D602451F77C">
    <w:name w:val="89A07756F3F3449DA9889D602451F77C"/>
    <w:rsid w:val="002D5A0A"/>
    <w:rPr>
      <w:lang w:val="da-DK" w:eastAsia="da-DK"/>
    </w:rPr>
  </w:style>
  <w:style w:type="paragraph" w:customStyle="1" w:styleId="06604636843048AE9913291605FA71FE">
    <w:name w:val="06604636843048AE9913291605FA71FE"/>
    <w:rsid w:val="002D5A0A"/>
    <w:rPr>
      <w:lang w:val="da-DK" w:eastAsia="da-DK"/>
    </w:rPr>
  </w:style>
  <w:style w:type="paragraph" w:customStyle="1" w:styleId="1402C944EA9D4C0DA2264E25597A5A7D">
    <w:name w:val="1402C944EA9D4C0DA2264E25597A5A7D"/>
    <w:rsid w:val="002D5A0A"/>
    <w:rPr>
      <w:lang w:val="da-DK" w:eastAsia="da-DK"/>
    </w:rPr>
  </w:style>
  <w:style w:type="paragraph" w:customStyle="1" w:styleId="B947F3B9DC8E47E28672471113D4A05E">
    <w:name w:val="B947F3B9DC8E47E28672471113D4A05E"/>
    <w:rsid w:val="002D5A0A"/>
    <w:rPr>
      <w:lang w:val="da-DK" w:eastAsia="da-DK"/>
    </w:rPr>
  </w:style>
  <w:style w:type="paragraph" w:customStyle="1" w:styleId="D0BC746BBC594B5F96C75201DECA2F2C">
    <w:name w:val="D0BC746BBC594B5F96C75201DECA2F2C"/>
    <w:rsid w:val="002D5A0A"/>
    <w:rPr>
      <w:lang w:val="da-DK" w:eastAsia="da-DK"/>
    </w:rPr>
  </w:style>
  <w:style w:type="paragraph" w:customStyle="1" w:styleId="278814395DEA4F6ABA27CF90CDB63E79">
    <w:name w:val="278814395DEA4F6ABA27CF90CDB63E79"/>
    <w:rsid w:val="002D5A0A"/>
    <w:rPr>
      <w:lang w:val="da-DK" w:eastAsia="da-DK"/>
    </w:rPr>
  </w:style>
  <w:style w:type="paragraph" w:customStyle="1" w:styleId="FB601142FC7745C18DB6D282C0197097">
    <w:name w:val="FB601142FC7745C18DB6D282C0197097"/>
    <w:rsid w:val="002D5A0A"/>
    <w:rPr>
      <w:lang w:val="da-DK" w:eastAsia="da-DK"/>
    </w:rPr>
  </w:style>
  <w:style w:type="paragraph" w:customStyle="1" w:styleId="AF1481434742474C82322CD778CE7437">
    <w:name w:val="AF1481434742474C82322CD778CE7437"/>
    <w:rsid w:val="002D5A0A"/>
    <w:rPr>
      <w:lang w:val="da-DK" w:eastAsia="da-DK"/>
    </w:rPr>
  </w:style>
  <w:style w:type="paragraph" w:customStyle="1" w:styleId="745E867273D7482AA9C976EFD2697B59">
    <w:name w:val="745E867273D7482AA9C976EFD2697B59"/>
    <w:rsid w:val="002D5A0A"/>
    <w:rPr>
      <w:lang w:val="da-DK" w:eastAsia="da-DK"/>
    </w:rPr>
  </w:style>
  <w:style w:type="paragraph" w:customStyle="1" w:styleId="98459C569F1E461A81658E77C7094ED7">
    <w:name w:val="98459C569F1E461A81658E77C7094ED7"/>
    <w:rsid w:val="002D5A0A"/>
    <w:rPr>
      <w:lang w:val="da-DK" w:eastAsia="da-DK"/>
    </w:rPr>
  </w:style>
  <w:style w:type="paragraph" w:customStyle="1" w:styleId="4DDB556E3969454D8E6257BC8EA4BCEF">
    <w:name w:val="4DDB556E3969454D8E6257BC8EA4BCEF"/>
    <w:rsid w:val="002D5A0A"/>
    <w:rPr>
      <w:lang w:val="da-DK" w:eastAsia="da-DK"/>
    </w:rPr>
  </w:style>
  <w:style w:type="paragraph" w:customStyle="1" w:styleId="2C0859901BD440B99A185A02B464A753">
    <w:name w:val="2C0859901BD440B99A185A02B464A753"/>
    <w:rsid w:val="002D5A0A"/>
    <w:rPr>
      <w:lang w:val="da-DK" w:eastAsia="da-DK"/>
    </w:rPr>
  </w:style>
  <w:style w:type="paragraph" w:customStyle="1" w:styleId="E929672E51D64347BF397EC118F01D48">
    <w:name w:val="E929672E51D64347BF397EC118F01D48"/>
    <w:rsid w:val="002D5A0A"/>
    <w:rPr>
      <w:lang w:val="da-DK" w:eastAsia="da-DK"/>
    </w:rPr>
  </w:style>
  <w:style w:type="paragraph" w:customStyle="1" w:styleId="B8464890B817498FA8B6AEAFA1084E9C">
    <w:name w:val="B8464890B817498FA8B6AEAFA1084E9C"/>
    <w:rsid w:val="002D5A0A"/>
    <w:rPr>
      <w:lang w:val="da-DK" w:eastAsia="da-DK"/>
    </w:rPr>
  </w:style>
  <w:style w:type="paragraph" w:customStyle="1" w:styleId="71EBB2D277644E44AC18BF74ECAD87C0">
    <w:name w:val="71EBB2D277644E44AC18BF74ECAD87C0"/>
    <w:rsid w:val="002D5A0A"/>
    <w:rPr>
      <w:lang w:val="da-DK" w:eastAsia="da-DK"/>
    </w:rPr>
  </w:style>
  <w:style w:type="paragraph" w:customStyle="1" w:styleId="E7B9C5FDF4C144F9A18D2895B388FF22">
    <w:name w:val="E7B9C5FDF4C144F9A18D2895B388FF22"/>
    <w:rsid w:val="002D5A0A"/>
    <w:rPr>
      <w:lang w:val="da-DK" w:eastAsia="da-DK"/>
    </w:rPr>
  </w:style>
  <w:style w:type="paragraph" w:customStyle="1" w:styleId="CE25734A0C5243E38A157472F2FEBD8A">
    <w:name w:val="CE25734A0C5243E38A157472F2FEBD8A"/>
    <w:rsid w:val="002D5A0A"/>
    <w:rPr>
      <w:lang w:val="da-DK" w:eastAsia="da-DK"/>
    </w:rPr>
  </w:style>
  <w:style w:type="paragraph" w:customStyle="1" w:styleId="DC626E931F5C4B6F9A68735C1BAEBB75">
    <w:name w:val="DC626E931F5C4B6F9A68735C1BAEBB75"/>
    <w:rsid w:val="002D5A0A"/>
    <w:rPr>
      <w:lang w:val="da-DK" w:eastAsia="da-DK"/>
    </w:rPr>
  </w:style>
  <w:style w:type="paragraph" w:customStyle="1" w:styleId="5B69D02CC9C74404A714D4F63A58506A">
    <w:name w:val="5B69D02CC9C74404A714D4F63A58506A"/>
    <w:rsid w:val="002D5A0A"/>
    <w:rPr>
      <w:lang w:val="da-DK" w:eastAsia="da-DK"/>
    </w:rPr>
  </w:style>
  <w:style w:type="paragraph" w:customStyle="1" w:styleId="C12CA5D2618249FC96F7A7F40BEEB458">
    <w:name w:val="C12CA5D2618249FC96F7A7F40BEEB458"/>
    <w:rsid w:val="002D5A0A"/>
    <w:rPr>
      <w:lang w:val="da-DK" w:eastAsia="da-DK"/>
    </w:rPr>
  </w:style>
  <w:style w:type="paragraph" w:customStyle="1" w:styleId="0A46714BB9494F8AA082E836647F0DC9">
    <w:name w:val="0A46714BB9494F8AA082E836647F0DC9"/>
    <w:rsid w:val="002D5A0A"/>
    <w:rPr>
      <w:lang w:val="da-DK" w:eastAsia="da-DK"/>
    </w:rPr>
  </w:style>
  <w:style w:type="paragraph" w:customStyle="1" w:styleId="8F82126EB0FF441687A8B689F283D93D">
    <w:name w:val="8F82126EB0FF441687A8B689F283D93D"/>
    <w:rsid w:val="002D5A0A"/>
    <w:rPr>
      <w:lang w:val="da-DK" w:eastAsia="da-DK"/>
    </w:rPr>
  </w:style>
  <w:style w:type="paragraph" w:customStyle="1" w:styleId="5762400B837249D0A9AF091DD111BB25">
    <w:name w:val="5762400B837249D0A9AF091DD111BB25"/>
    <w:rsid w:val="002D5A0A"/>
    <w:rPr>
      <w:lang w:val="da-DK" w:eastAsia="da-DK"/>
    </w:rPr>
  </w:style>
  <w:style w:type="paragraph" w:customStyle="1" w:styleId="6DB41AB46CBE434BBD403D5B89323F0F">
    <w:name w:val="6DB41AB46CBE434BBD403D5B89323F0F"/>
    <w:rsid w:val="002D5A0A"/>
    <w:rPr>
      <w:lang w:val="da-DK" w:eastAsia="da-DK"/>
    </w:rPr>
  </w:style>
  <w:style w:type="paragraph" w:customStyle="1" w:styleId="FBDA9BADBD57453B99301175D4B21E18">
    <w:name w:val="FBDA9BADBD57453B99301175D4B21E18"/>
    <w:rsid w:val="002D5A0A"/>
    <w:rPr>
      <w:lang w:val="da-DK" w:eastAsia="da-DK"/>
    </w:rPr>
  </w:style>
  <w:style w:type="paragraph" w:customStyle="1" w:styleId="669BE5FF24C94D47AD5F5759542E2352">
    <w:name w:val="669BE5FF24C94D47AD5F5759542E2352"/>
    <w:rsid w:val="002D5A0A"/>
    <w:rPr>
      <w:lang w:val="da-DK" w:eastAsia="da-DK"/>
    </w:rPr>
  </w:style>
  <w:style w:type="paragraph" w:customStyle="1" w:styleId="8434A88F1DA84BDCBBAC69653992EF6B">
    <w:name w:val="8434A88F1DA84BDCBBAC69653992EF6B"/>
    <w:rsid w:val="002D5A0A"/>
    <w:rPr>
      <w:lang w:val="da-DK" w:eastAsia="da-DK"/>
    </w:rPr>
  </w:style>
  <w:style w:type="paragraph" w:customStyle="1" w:styleId="C1C724157B7D4D7180EE8E65289EFEA3">
    <w:name w:val="C1C724157B7D4D7180EE8E65289EFEA3"/>
    <w:rsid w:val="002D5A0A"/>
    <w:rPr>
      <w:lang w:val="da-DK" w:eastAsia="da-DK"/>
    </w:rPr>
  </w:style>
  <w:style w:type="paragraph" w:customStyle="1" w:styleId="5297DF433DD545D49CC83E15C88CDF3A">
    <w:name w:val="5297DF433DD545D49CC83E15C88CDF3A"/>
    <w:rsid w:val="002D5A0A"/>
    <w:rPr>
      <w:lang w:val="da-DK" w:eastAsia="da-DK"/>
    </w:rPr>
  </w:style>
  <w:style w:type="paragraph" w:customStyle="1" w:styleId="3056B9A2CC1E44D6A0B600EB7869D0F5">
    <w:name w:val="3056B9A2CC1E44D6A0B600EB7869D0F5"/>
    <w:rsid w:val="002D5A0A"/>
    <w:rPr>
      <w:lang w:val="da-DK" w:eastAsia="da-DK"/>
    </w:rPr>
  </w:style>
  <w:style w:type="paragraph" w:customStyle="1" w:styleId="5259242C84034FD9A6168355924303AC">
    <w:name w:val="5259242C84034FD9A6168355924303AC"/>
    <w:rsid w:val="002D5A0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9D35D8DE3D0B4B28ACA2B0CD49EE94F9">
    <w:name w:val="9D35D8DE3D0B4B28ACA2B0CD49EE94F9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622A98A9A98D49689FB245251D929310">
    <w:name w:val="622A98A9A98D49689FB245251D929310"/>
    <w:rsid w:val="005336F2"/>
    <w:rPr>
      <w:lang w:val="da-DK" w:eastAsia="da-DK"/>
    </w:rPr>
  </w:style>
  <w:style w:type="paragraph" w:customStyle="1" w:styleId="FFDFC605FFDA440181DF55EABDCCD40B">
    <w:name w:val="FFDFC605FFDA440181DF55EABDCCD40B"/>
    <w:rsid w:val="00F220BD"/>
    <w:rPr>
      <w:lang w:val="da-DK" w:eastAsia="da-DK"/>
    </w:rPr>
  </w:style>
  <w:style w:type="paragraph" w:customStyle="1" w:styleId="AB8631CACD8C4B68962A6A02AB02B9FB">
    <w:name w:val="AB8631CACD8C4B68962A6A02AB02B9FB"/>
    <w:rsid w:val="00F220BD"/>
    <w:rPr>
      <w:lang w:val="da-DK" w:eastAsia="da-DK"/>
    </w:rPr>
  </w:style>
  <w:style w:type="paragraph" w:customStyle="1" w:styleId="60ED806D3FD647BBA34551A0E5AE5530">
    <w:name w:val="60ED806D3FD647BBA34551A0E5AE5530"/>
    <w:rsid w:val="00E31037"/>
    <w:rPr>
      <w:lang w:val="da-DK" w:eastAsia="da-DK"/>
    </w:rPr>
  </w:style>
  <w:style w:type="paragraph" w:customStyle="1" w:styleId="FEAC22C50A3F45178DC9E45CA33AD63D">
    <w:name w:val="FEAC22C50A3F45178DC9E45CA33AD63D"/>
    <w:rsid w:val="00E31037"/>
    <w:rPr>
      <w:lang w:val="da-DK" w:eastAsia="da-DK"/>
    </w:rPr>
  </w:style>
  <w:style w:type="paragraph" w:customStyle="1" w:styleId="0D9D921B4A0A4CD8BB142C721D4646EC">
    <w:name w:val="0D9D921B4A0A4CD8BB142C721D4646EC"/>
    <w:rsid w:val="00E31037"/>
    <w:rPr>
      <w:lang w:val="da-DK" w:eastAsia="da-DK"/>
    </w:rPr>
  </w:style>
  <w:style w:type="paragraph" w:customStyle="1" w:styleId="5E42A92F8EE04F1CADBFCC385A9ED760">
    <w:name w:val="5E42A92F8EE04F1CADBFCC385A9ED760"/>
    <w:rsid w:val="00E31037"/>
    <w:rPr>
      <w:lang w:val="da-DK" w:eastAsia="da-DK"/>
    </w:rPr>
  </w:style>
  <w:style w:type="paragraph" w:customStyle="1" w:styleId="6F27B3AF698F4FE7B93BAA79601A27B0">
    <w:name w:val="6F27B3AF698F4FE7B93BAA79601A27B0"/>
    <w:rsid w:val="00E31037"/>
    <w:rPr>
      <w:lang w:val="da-DK" w:eastAsia="da-DK"/>
    </w:rPr>
  </w:style>
  <w:style w:type="paragraph" w:customStyle="1" w:styleId="6344C361BBD143668F665FC0E72B1670">
    <w:name w:val="6344C361BBD143668F665FC0E72B1670"/>
    <w:rsid w:val="00E3103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a l e s _ I n v o i c e / 5 2 1 7 8 5 3 8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N a m e > C o m p a n y N a m e < / C o m p a n y N a m e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H S C o d e s _ H e a d e r > H S C o d e s _ H e a d e r < / H S C o d e s _ H e a d e r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C u s t o m e r >  
             < H S C o d e _ C u s t o m e r > H S C o d e _ C u s t o m e r < / H S C o d e _ C u s t o m e r >  
             < K R A p i n _ C u s t o m e r > K R A p i n _ C u s t o m e r < / K R A p i n _ C u s t o m e r >  
             < V A T R e g i s t r a t i o n N o _ C u s t o m e r > V A T R e g i s t r a t i o n N o _ C u s t o m e r < / V A T R e g i s t r a t i o n N o _ C u s t o m e r >  
         < / C u s t o m e r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6C9127B-EA60-4B35-8664-E29413D46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</Template>
  <TotalTime>0</TotalTime>
  <Pages>2</Pages>
  <Words>148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2017-01-30T12:19:00Z</dcterms:created>
  <dcterms:modified xsi:type="dcterms:W3CDTF">2019-04-04T11:51:00Z</dcterms:modified>
</cp:coreProperties>
</file>